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0F90" w14:textId="77777777" w:rsidR="000E5809" w:rsidRPr="00F55233" w:rsidRDefault="000E5809" w:rsidP="000E5809">
      <w:pPr>
        <w:rPr>
          <w:rFonts w:asciiTheme="minorHAnsi" w:hAnsiTheme="minorHAnsi" w:cstheme="minorHAnsi"/>
          <w:b/>
          <w:sz w:val="32"/>
          <w:szCs w:val="32"/>
        </w:rPr>
      </w:pPr>
      <w:r w:rsidRPr="00F55233">
        <w:rPr>
          <w:rFonts w:asciiTheme="minorHAnsi" w:hAnsiTheme="minorHAnsi" w:cstheme="minorHAnsi"/>
          <w:b/>
          <w:sz w:val="32"/>
          <w:szCs w:val="32"/>
        </w:rPr>
        <w:t>Tejaswini Simhadri</w:t>
      </w:r>
    </w:p>
    <w:p w14:paraId="356EDF0E" w14:textId="77777777" w:rsidR="000E5809" w:rsidRPr="00F55233" w:rsidRDefault="000E5809" w:rsidP="00762826">
      <w:pPr>
        <w:pStyle w:val="BodyText"/>
        <w:jc w:val="both"/>
        <w:rPr>
          <w:rFonts w:asciiTheme="minorHAnsi" w:hAnsiTheme="minorHAnsi" w:cstheme="minorHAnsi"/>
          <w:sz w:val="28"/>
          <w:szCs w:val="28"/>
        </w:rPr>
      </w:pPr>
      <w:r w:rsidRPr="00F55233">
        <w:rPr>
          <w:rFonts w:asciiTheme="minorHAnsi" w:hAnsiTheme="minorHAnsi" w:cstheme="minorHAnsi"/>
          <w:sz w:val="28"/>
          <w:szCs w:val="28"/>
        </w:rPr>
        <w:t>.Net Developer</w:t>
      </w:r>
    </w:p>
    <w:p w14:paraId="796FEA75" w14:textId="77777777" w:rsidR="00F55233" w:rsidRDefault="00F55233" w:rsidP="00762826">
      <w:pPr>
        <w:pStyle w:val="BodyText"/>
        <w:jc w:val="both"/>
        <w:rPr>
          <w:rFonts w:asciiTheme="minorHAnsi" w:hAnsiTheme="minorHAnsi" w:cstheme="minorHAnsi"/>
          <w:b/>
          <w:sz w:val="28"/>
          <w:szCs w:val="28"/>
        </w:rPr>
      </w:pPr>
    </w:p>
    <w:p w14:paraId="55828A8E" w14:textId="77777777" w:rsidR="009B15DB" w:rsidRPr="00F55233" w:rsidRDefault="000E5809" w:rsidP="00762826">
      <w:pPr>
        <w:pStyle w:val="BodyText"/>
        <w:jc w:val="both"/>
        <w:rPr>
          <w:rFonts w:asciiTheme="minorHAnsi" w:hAnsiTheme="minorHAnsi" w:cstheme="minorHAnsi"/>
          <w:b/>
          <w:sz w:val="28"/>
          <w:szCs w:val="28"/>
        </w:rPr>
      </w:pPr>
      <w:r w:rsidRPr="00F55233">
        <w:rPr>
          <w:rFonts w:asciiTheme="minorHAnsi" w:hAnsiTheme="minorHAnsi" w:cstheme="minorHAnsi"/>
          <w:b/>
          <w:sz w:val="28"/>
          <w:szCs w:val="28"/>
        </w:rPr>
        <w:t>SUMMARY</w:t>
      </w:r>
    </w:p>
    <w:p w14:paraId="0C0A53C3"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Certified senior</w:t>
      </w:r>
      <w:r w:rsidR="00F55233">
        <w:rPr>
          <w:rFonts w:asciiTheme="minorHAnsi" w:hAnsiTheme="minorHAnsi" w:cstheme="minorHAnsi"/>
          <w:sz w:val="22"/>
          <w:szCs w:val="22"/>
        </w:rPr>
        <w:t xml:space="preserve"> </w:t>
      </w:r>
      <w:r w:rsidRPr="000E5809">
        <w:rPr>
          <w:rFonts w:asciiTheme="minorHAnsi" w:hAnsiTheme="minorHAnsi" w:cstheme="minorHAnsi"/>
          <w:sz w:val="22"/>
          <w:szCs w:val="22"/>
        </w:rPr>
        <w:t>.Net developer with over 10</w:t>
      </w:r>
      <w:r w:rsidR="00F55233">
        <w:rPr>
          <w:rFonts w:asciiTheme="minorHAnsi" w:hAnsiTheme="minorHAnsi" w:cstheme="minorHAnsi"/>
          <w:sz w:val="22"/>
          <w:szCs w:val="22"/>
        </w:rPr>
        <w:t xml:space="preserve"> </w:t>
      </w:r>
      <w:r w:rsidRPr="000E5809">
        <w:rPr>
          <w:rFonts w:asciiTheme="minorHAnsi" w:hAnsiTheme="minorHAnsi" w:cstheme="minorHAnsi"/>
          <w:sz w:val="22"/>
          <w:szCs w:val="22"/>
        </w:rPr>
        <w:t>years of experience in analysis, design, development and implementation of web and client-server applications</w:t>
      </w:r>
    </w:p>
    <w:p w14:paraId="033C2215"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Extensive knowledge of ASP .NET MVC4 and MVC5</w:t>
      </w:r>
    </w:p>
    <w:p w14:paraId="34F4229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Skilled in Object Oriented Programming</w:t>
      </w:r>
    </w:p>
    <w:p w14:paraId="14E100F0"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w:t>
      </w:r>
      <w:r w:rsidR="00F55233">
        <w:rPr>
          <w:rFonts w:asciiTheme="minorHAnsi" w:hAnsiTheme="minorHAnsi" w:cstheme="minorHAnsi"/>
          <w:sz w:val="22"/>
          <w:szCs w:val="22"/>
        </w:rPr>
        <w:t>ve experience in using WCF/Web S</w:t>
      </w:r>
      <w:r w:rsidRPr="000E5809">
        <w:rPr>
          <w:rFonts w:asciiTheme="minorHAnsi" w:hAnsiTheme="minorHAnsi" w:cstheme="minorHAnsi"/>
          <w:sz w:val="22"/>
          <w:szCs w:val="22"/>
        </w:rPr>
        <w:t>ervices standards based on Service Oriented Architecture (SOA) to build multi-tier web-based applications</w:t>
      </w:r>
    </w:p>
    <w:p w14:paraId="16EDB322"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Proficient with using Language Integrated Query</w:t>
      </w:r>
      <w:r w:rsidR="00F55233">
        <w:rPr>
          <w:rFonts w:asciiTheme="minorHAnsi" w:hAnsiTheme="minorHAnsi" w:cstheme="minorHAnsi"/>
          <w:sz w:val="22"/>
          <w:szCs w:val="22"/>
        </w:rPr>
        <w:t xml:space="preserve"> (LINQ) </w:t>
      </w:r>
      <w:r w:rsidRPr="000E5809">
        <w:rPr>
          <w:rFonts w:asciiTheme="minorHAnsi" w:hAnsiTheme="minorHAnsi" w:cstheme="minorHAnsi"/>
          <w:sz w:val="22"/>
          <w:szCs w:val="22"/>
        </w:rPr>
        <w:t>for data manipulation</w:t>
      </w:r>
    </w:p>
    <w:p w14:paraId="37FDDED1"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w:t>
      </w:r>
      <w:r w:rsidR="00F55233">
        <w:rPr>
          <w:rFonts w:asciiTheme="minorHAnsi" w:hAnsiTheme="minorHAnsi" w:cstheme="minorHAnsi"/>
          <w:sz w:val="22"/>
          <w:szCs w:val="22"/>
        </w:rPr>
        <w:t>d</w:t>
      </w:r>
      <w:r w:rsidRPr="000E5809">
        <w:rPr>
          <w:rFonts w:asciiTheme="minorHAnsi" w:hAnsiTheme="minorHAnsi" w:cstheme="minorHAnsi"/>
          <w:sz w:val="22"/>
          <w:szCs w:val="22"/>
        </w:rPr>
        <w:t xml:space="preserve"> </w:t>
      </w:r>
      <w:r w:rsidR="00F55233">
        <w:rPr>
          <w:rFonts w:asciiTheme="minorHAnsi" w:hAnsiTheme="minorHAnsi" w:cstheme="minorHAnsi"/>
          <w:sz w:val="22"/>
          <w:szCs w:val="22"/>
        </w:rPr>
        <w:t xml:space="preserve">with </w:t>
      </w:r>
      <w:r w:rsidRPr="000E5809">
        <w:rPr>
          <w:rFonts w:asciiTheme="minorHAnsi" w:hAnsiTheme="minorHAnsi" w:cstheme="minorHAnsi"/>
          <w:sz w:val="22"/>
          <w:szCs w:val="22"/>
        </w:rPr>
        <w:t xml:space="preserve">Object-Oriented Analysis </w:t>
      </w:r>
      <w:r w:rsidR="00F55233">
        <w:rPr>
          <w:rFonts w:asciiTheme="minorHAnsi" w:hAnsiTheme="minorHAnsi" w:cstheme="minorHAnsi"/>
          <w:sz w:val="22"/>
          <w:szCs w:val="22"/>
        </w:rPr>
        <w:t xml:space="preserve">&amp; </w:t>
      </w:r>
      <w:r w:rsidRPr="000E5809">
        <w:rPr>
          <w:rFonts w:asciiTheme="minorHAnsi" w:hAnsiTheme="minorHAnsi" w:cstheme="minorHAnsi"/>
          <w:sz w:val="22"/>
          <w:szCs w:val="22"/>
        </w:rPr>
        <w:t xml:space="preserve">Design (OOAD), </w:t>
      </w:r>
      <w:r w:rsidR="00F55233">
        <w:rPr>
          <w:rFonts w:asciiTheme="minorHAnsi" w:hAnsiTheme="minorHAnsi" w:cstheme="minorHAnsi"/>
          <w:sz w:val="22"/>
          <w:szCs w:val="22"/>
        </w:rPr>
        <w:t>A</w:t>
      </w:r>
      <w:r w:rsidRPr="000E5809">
        <w:rPr>
          <w:rFonts w:asciiTheme="minorHAnsi" w:hAnsiTheme="minorHAnsi" w:cstheme="minorHAnsi"/>
          <w:sz w:val="22"/>
          <w:szCs w:val="22"/>
        </w:rPr>
        <w:t>gile, S</w:t>
      </w:r>
      <w:r w:rsidR="00F55233">
        <w:rPr>
          <w:rFonts w:asciiTheme="minorHAnsi" w:hAnsiTheme="minorHAnsi" w:cstheme="minorHAnsi"/>
          <w:sz w:val="22"/>
          <w:szCs w:val="22"/>
        </w:rPr>
        <w:t xml:space="preserve">crum &amp; Waterfall Methodologies and Design </w:t>
      </w:r>
      <w:r w:rsidRPr="000E5809">
        <w:rPr>
          <w:rFonts w:asciiTheme="minorHAnsi" w:hAnsiTheme="minorHAnsi" w:cstheme="minorHAnsi"/>
          <w:sz w:val="22"/>
          <w:szCs w:val="22"/>
        </w:rPr>
        <w:t xml:space="preserve">Principles and </w:t>
      </w:r>
      <w:r w:rsidR="00F55233">
        <w:rPr>
          <w:rFonts w:asciiTheme="minorHAnsi" w:hAnsiTheme="minorHAnsi" w:cstheme="minorHAnsi"/>
          <w:sz w:val="22"/>
          <w:szCs w:val="22"/>
        </w:rPr>
        <w:t>Design P</w:t>
      </w:r>
      <w:r w:rsidRPr="000E5809">
        <w:rPr>
          <w:rFonts w:asciiTheme="minorHAnsi" w:hAnsiTheme="minorHAnsi" w:cstheme="minorHAnsi"/>
          <w:sz w:val="22"/>
          <w:szCs w:val="22"/>
        </w:rPr>
        <w:t>atterns</w:t>
      </w:r>
    </w:p>
    <w:p w14:paraId="2159CBF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Extensive experience using client-side scripting tools such as jQuery, JavaScript, JSON, AJAX, Bootstrap, and Angular 8</w:t>
      </w:r>
    </w:p>
    <w:p w14:paraId="0CF3C7D6"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Working experience with Microsoft .NET 4.5/4.0/3.5, Entity Framework4.0/6.0, VB.NET, ADO.NET</w:t>
      </w:r>
    </w:p>
    <w:p w14:paraId="7F461A2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Proficient in using N-Hibernate &amp; Entity Framework 4/6 to map business objects to Database Relations</w:t>
      </w:r>
    </w:p>
    <w:p w14:paraId="3F6754D1"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usin</w:t>
      </w:r>
      <w:r w:rsidR="00F55233">
        <w:rPr>
          <w:rFonts w:asciiTheme="minorHAnsi" w:hAnsiTheme="minorHAnsi" w:cstheme="minorHAnsi"/>
          <w:sz w:val="22"/>
          <w:szCs w:val="22"/>
        </w:rPr>
        <w:t>g S</w:t>
      </w:r>
      <w:r w:rsidRPr="000E5809">
        <w:rPr>
          <w:rFonts w:asciiTheme="minorHAnsi" w:hAnsiTheme="minorHAnsi" w:cstheme="minorHAnsi"/>
          <w:sz w:val="22"/>
          <w:szCs w:val="22"/>
        </w:rPr>
        <w:t xml:space="preserve">ource </w:t>
      </w:r>
      <w:r w:rsidR="00F55233">
        <w:rPr>
          <w:rFonts w:asciiTheme="minorHAnsi" w:hAnsiTheme="minorHAnsi" w:cstheme="minorHAnsi"/>
          <w:sz w:val="22"/>
          <w:szCs w:val="22"/>
        </w:rPr>
        <w:t>C</w:t>
      </w:r>
      <w:r w:rsidRPr="000E5809">
        <w:rPr>
          <w:rFonts w:asciiTheme="minorHAnsi" w:hAnsiTheme="minorHAnsi" w:cstheme="minorHAnsi"/>
          <w:sz w:val="22"/>
          <w:szCs w:val="22"/>
        </w:rPr>
        <w:t>ode control systems like GIT, MS Visual Source Safe and Microsoft Team Foundation Server</w:t>
      </w:r>
    </w:p>
    <w:p w14:paraId="7A2DA45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in configuration and setup of IIS Application Servers</w:t>
      </w:r>
    </w:p>
    <w:p w14:paraId="4407D788"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with Apache SOLR Querying</w:t>
      </w:r>
    </w:p>
    <w:p w14:paraId="7BE46288" w14:textId="77777777" w:rsidR="00762826" w:rsidRPr="000E5809" w:rsidRDefault="00F55233" w:rsidP="000E5809">
      <w:pPr>
        <w:pStyle w:val="ListParagraph"/>
        <w:numPr>
          <w:ilvl w:val="0"/>
          <w:numId w:val="35"/>
        </w:numPr>
        <w:jc w:val="both"/>
        <w:rPr>
          <w:rFonts w:asciiTheme="minorHAnsi" w:hAnsiTheme="minorHAnsi" w:cstheme="minorHAnsi"/>
          <w:sz w:val="22"/>
          <w:szCs w:val="22"/>
        </w:rPr>
      </w:pPr>
      <w:r>
        <w:rPr>
          <w:rFonts w:asciiTheme="minorHAnsi" w:hAnsiTheme="minorHAnsi" w:cstheme="minorHAnsi"/>
          <w:sz w:val="22"/>
          <w:szCs w:val="22"/>
        </w:rPr>
        <w:t>E</w:t>
      </w:r>
      <w:r w:rsidR="00762826" w:rsidRPr="000E5809">
        <w:rPr>
          <w:rFonts w:asciiTheme="minorHAnsi" w:hAnsiTheme="minorHAnsi" w:cstheme="minorHAnsi"/>
          <w:sz w:val="22"/>
          <w:szCs w:val="22"/>
        </w:rPr>
        <w:t>xperience in working with SQL Server2014, 2012, 2008 R2</w:t>
      </w:r>
    </w:p>
    <w:p w14:paraId="03A4EB5A"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Expertise in writing T-SQL Packages and Procedures, Functions, Triggers, Restore/Backup and Performance Tuning</w:t>
      </w:r>
    </w:p>
    <w:p w14:paraId="68E59D8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Experienced in adding controls to ASP.NET application to protect from SQL injection attacks</w:t>
      </w:r>
    </w:p>
    <w:p w14:paraId="4BDA43D3"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Expertise with creating backlogs, user stories, tasks and subtasks using JIRA tool</w:t>
      </w:r>
    </w:p>
    <w:p w14:paraId="0F68DD6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with Bit</w:t>
      </w:r>
      <w:r w:rsidR="00842459" w:rsidRPr="000E5809">
        <w:rPr>
          <w:rFonts w:asciiTheme="minorHAnsi" w:hAnsiTheme="minorHAnsi" w:cstheme="minorHAnsi"/>
          <w:sz w:val="22"/>
          <w:szCs w:val="22"/>
        </w:rPr>
        <w:t xml:space="preserve"> </w:t>
      </w:r>
      <w:r w:rsidRPr="000E5809">
        <w:rPr>
          <w:rFonts w:asciiTheme="minorHAnsi" w:hAnsiTheme="minorHAnsi" w:cstheme="minorHAnsi"/>
          <w:sz w:val="22"/>
          <w:szCs w:val="22"/>
        </w:rPr>
        <w:t xml:space="preserve">bucket, Horizon, Jenkins and CICD </w:t>
      </w:r>
    </w:p>
    <w:p w14:paraId="45038E64"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Have experience working with clients from financial, banking, e-governance and telecom domains</w:t>
      </w:r>
    </w:p>
    <w:p w14:paraId="347A6C78" w14:textId="77777777" w:rsidR="00762826"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Good interpersonal skills and ability to work as part of a team. Exceptional ability to learn and master new technologies and to deliver outputs in short deadlines</w:t>
      </w:r>
    </w:p>
    <w:p w14:paraId="579FFEC6" w14:textId="77777777" w:rsidR="00F55233" w:rsidRDefault="00F55233" w:rsidP="00F55233">
      <w:pPr>
        <w:jc w:val="both"/>
        <w:rPr>
          <w:rFonts w:asciiTheme="minorHAnsi" w:hAnsiTheme="minorHAnsi" w:cstheme="minorHAnsi"/>
          <w:sz w:val="22"/>
          <w:szCs w:val="22"/>
        </w:rPr>
      </w:pPr>
    </w:p>
    <w:p w14:paraId="2FFDE133" w14:textId="77777777" w:rsidR="00F55233" w:rsidRDefault="00F55233" w:rsidP="00F55233">
      <w:pPr>
        <w:jc w:val="both"/>
        <w:rPr>
          <w:rFonts w:asciiTheme="minorHAnsi" w:hAnsiTheme="minorHAnsi" w:cstheme="minorHAnsi"/>
          <w:b/>
          <w:sz w:val="28"/>
          <w:szCs w:val="28"/>
        </w:rPr>
      </w:pPr>
    </w:p>
    <w:p w14:paraId="39B53140" w14:textId="77777777" w:rsidR="00F55233" w:rsidRPr="00F55233" w:rsidRDefault="00F55233" w:rsidP="00F55233">
      <w:pPr>
        <w:jc w:val="both"/>
        <w:rPr>
          <w:rFonts w:asciiTheme="minorHAnsi" w:hAnsiTheme="minorHAnsi" w:cstheme="minorHAnsi"/>
          <w:b/>
          <w:sz w:val="28"/>
          <w:szCs w:val="28"/>
        </w:rPr>
      </w:pPr>
      <w:r w:rsidRPr="00F55233">
        <w:rPr>
          <w:rFonts w:asciiTheme="minorHAnsi" w:hAnsiTheme="minorHAnsi" w:cstheme="minorHAnsi"/>
          <w:b/>
          <w:sz w:val="28"/>
          <w:szCs w:val="28"/>
        </w:rPr>
        <w:t>EDUCATION</w:t>
      </w:r>
    </w:p>
    <w:p w14:paraId="772F4847" w14:textId="77777777" w:rsidR="00F55233" w:rsidRPr="000E5809" w:rsidRDefault="00F55233" w:rsidP="00F55233">
      <w:pPr>
        <w:jc w:val="both"/>
        <w:rPr>
          <w:rFonts w:asciiTheme="minorHAnsi" w:hAnsiTheme="minorHAnsi" w:cstheme="minorHAnsi"/>
          <w:sz w:val="22"/>
          <w:szCs w:val="22"/>
        </w:rPr>
      </w:pPr>
    </w:p>
    <w:p w14:paraId="6BF4B870" w14:textId="77777777" w:rsidR="00F55233" w:rsidRPr="000E5809" w:rsidRDefault="00F55233" w:rsidP="00F55233">
      <w:pPr>
        <w:pStyle w:val="ListParagraph"/>
        <w:numPr>
          <w:ilvl w:val="0"/>
          <w:numId w:val="36"/>
        </w:numPr>
        <w:jc w:val="both"/>
        <w:rPr>
          <w:rFonts w:asciiTheme="minorHAnsi" w:hAnsiTheme="minorHAnsi" w:cstheme="minorHAnsi"/>
          <w:sz w:val="22"/>
          <w:szCs w:val="22"/>
        </w:rPr>
      </w:pPr>
      <w:r w:rsidRPr="000E5809">
        <w:rPr>
          <w:rFonts w:asciiTheme="minorHAnsi" w:hAnsiTheme="minorHAnsi" w:cstheme="minorHAnsi"/>
          <w:sz w:val="22"/>
          <w:szCs w:val="22"/>
        </w:rPr>
        <w:t xml:space="preserve">Bachelors of Technology in Electrical and Electronics </w:t>
      </w:r>
      <w:r w:rsidRPr="004465AC">
        <w:rPr>
          <w:rFonts w:asciiTheme="minorHAnsi" w:hAnsiTheme="minorHAnsi" w:cstheme="minorHAnsi"/>
          <w:sz w:val="22"/>
          <w:szCs w:val="22"/>
        </w:rPr>
        <w:t>Engineering -</w:t>
      </w:r>
      <w:r w:rsidRPr="000E5809">
        <w:rPr>
          <w:rFonts w:asciiTheme="minorHAnsi" w:hAnsiTheme="minorHAnsi" w:cstheme="minorHAnsi"/>
          <w:i/>
          <w:sz w:val="22"/>
          <w:szCs w:val="22"/>
        </w:rPr>
        <w:t xml:space="preserve"> Nagarjuna University, India, May 2009</w:t>
      </w:r>
    </w:p>
    <w:p w14:paraId="26548937" w14:textId="77777777" w:rsidR="00F55233" w:rsidRDefault="00F55233" w:rsidP="00F55233">
      <w:pPr>
        <w:jc w:val="both"/>
        <w:rPr>
          <w:rFonts w:asciiTheme="minorHAnsi" w:hAnsiTheme="minorHAnsi" w:cstheme="minorHAnsi"/>
          <w:sz w:val="22"/>
          <w:szCs w:val="22"/>
        </w:rPr>
      </w:pPr>
    </w:p>
    <w:p w14:paraId="1420C572" w14:textId="77777777" w:rsidR="00F55233" w:rsidRDefault="00F55233" w:rsidP="00F55233">
      <w:pPr>
        <w:jc w:val="both"/>
        <w:rPr>
          <w:rFonts w:asciiTheme="minorHAnsi" w:hAnsiTheme="minorHAnsi" w:cstheme="minorHAnsi"/>
          <w:sz w:val="22"/>
          <w:szCs w:val="22"/>
        </w:rPr>
      </w:pPr>
    </w:p>
    <w:p w14:paraId="48435E4F" w14:textId="77777777" w:rsidR="00F55233" w:rsidRDefault="00F55233" w:rsidP="00F55233">
      <w:pPr>
        <w:jc w:val="both"/>
        <w:rPr>
          <w:rFonts w:asciiTheme="minorHAnsi" w:hAnsiTheme="minorHAnsi" w:cstheme="minorHAnsi"/>
          <w:sz w:val="22"/>
          <w:szCs w:val="22"/>
        </w:rPr>
      </w:pPr>
    </w:p>
    <w:p w14:paraId="5B85E9DE" w14:textId="77777777" w:rsidR="00F55233" w:rsidRDefault="00F55233" w:rsidP="00F55233">
      <w:pPr>
        <w:jc w:val="both"/>
        <w:rPr>
          <w:rFonts w:asciiTheme="minorHAnsi" w:hAnsiTheme="minorHAnsi" w:cstheme="minorHAnsi"/>
          <w:sz w:val="22"/>
          <w:szCs w:val="22"/>
        </w:rPr>
      </w:pPr>
    </w:p>
    <w:p w14:paraId="3B69DC70" w14:textId="77777777" w:rsidR="00F55233" w:rsidRPr="00F55233" w:rsidRDefault="00F55233" w:rsidP="00F55233">
      <w:pPr>
        <w:jc w:val="both"/>
        <w:rPr>
          <w:rFonts w:asciiTheme="minorHAnsi" w:hAnsiTheme="minorHAnsi" w:cstheme="minorHAnsi"/>
          <w:sz w:val="22"/>
          <w:szCs w:val="22"/>
        </w:rPr>
      </w:pPr>
    </w:p>
    <w:p w14:paraId="673A9904" w14:textId="77777777" w:rsidR="009B15DB" w:rsidRPr="000E5809" w:rsidRDefault="009B15DB" w:rsidP="00762826">
      <w:pPr>
        <w:pStyle w:val="BodyText"/>
        <w:ind w:right="15" w:firstLine="720"/>
        <w:jc w:val="both"/>
        <w:rPr>
          <w:rFonts w:asciiTheme="minorHAnsi" w:hAnsiTheme="minorHAnsi" w:cstheme="minorHAnsi"/>
          <w:sz w:val="22"/>
          <w:szCs w:val="22"/>
        </w:rPr>
      </w:pPr>
    </w:p>
    <w:p w14:paraId="4E0D109C" w14:textId="77777777" w:rsidR="00762826" w:rsidRPr="00F55233" w:rsidRDefault="00762826" w:rsidP="00762826">
      <w:pPr>
        <w:jc w:val="both"/>
        <w:rPr>
          <w:rFonts w:asciiTheme="minorHAnsi" w:hAnsiTheme="minorHAnsi" w:cstheme="minorHAnsi"/>
          <w:b/>
          <w:sz w:val="28"/>
          <w:szCs w:val="28"/>
        </w:rPr>
      </w:pPr>
      <w:r w:rsidRPr="00F55233">
        <w:rPr>
          <w:rFonts w:asciiTheme="minorHAnsi" w:hAnsiTheme="minorHAnsi" w:cstheme="minorHAnsi"/>
          <w:b/>
          <w:sz w:val="28"/>
          <w:szCs w:val="28"/>
        </w:rPr>
        <w:lastRenderedPageBreak/>
        <w:t>T</w:t>
      </w:r>
      <w:r w:rsidR="000E5809" w:rsidRPr="00F55233">
        <w:rPr>
          <w:rFonts w:asciiTheme="minorHAnsi" w:hAnsiTheme="minorHAnsi" w:cstheme="minorHAnsi"/>
          <w:b/>
          <w:sz w:val="28"/>
          <w:szCs w:val="28"/>
        </w:rPr>
        <w:t>ECHNOLOGY &amp; SKILLS</w:t>
      </w:r>
    </w:p>
    <w:p w14:paraId="66430890" w14:textId="77777777" w:rsidR="000E5809" w:rsidRDefault="000E5809" w:rsidP="00762826">
      <w:pPr>
        <w:jc w:val="both"/>
        <w:rPr>
          <w:rFonts w:asciiTheme="minorHAnsi" w:hAnsiTheme="minorHAnsi" w:cstheme="minorHAnsi"/>
          <w:sz w:val="22"/>
          <w:szCs w:val="22"/>
        </w:rPr>
      </w:pP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346"/>
      </w:tblGrid>
      <w:tr w:rsidR="00586C0D" w14:paraId="2DEBA2E3" w14:textId="77777777" w:rsidTr="008115F6">
        <w:trPr>
          <w:jc w:val="center"/>
        </w:trPr>
        <w:tc>
          <w:tcPr>
            <w:tcW w:w="3139" w:type="dxa"/>
            <w:tcBorders>
              <w:right w:val="single" w:sz="4" w:space="0" w:color="auto"/>
            </w:tcBorders>
          </w:tcPr>
          <w:p w14:paraId="34AC58A0"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Programming Languages</w:t>
            </w:r>
          </w:p>
        </w:tc>
        <w:tc>
          <w:tcPr>
            <w:tcW w:w="5479" w:type="dxa"/>
            <w:tcBorders>
              <w:left w:val="single" w:sz="4" w:space="0" w:color="auto"/>
            </w:tcBorders>
            <w:shd w:val="clear" w:color="auto" w:fill="F2F2F2" w:themeFill="background1" w:themeFillShade="F2"/>
          </w:tcPr>
          <w:p w14:paraId="52D0C392" w14:textId="465F977A" w:rsidR="00586C0D"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ASP.NET, C#.NET (3.5/4/4.5), VB.NET, WCF, WPF, Web Services, HTML5, Entity Framework 4/6, Angular JS, Angular 8, JavaScript, jQuery, SQL, XML, Bootstrap, Web  API, MVC 5, AJAX, LINQ, SOLR, ADO.NET</w:t>
            </w:r>
            <w:r w:rsidR="00DF4517">
              <w:rPr>
                <w:rFonts w:asciiTheme="minorHAnsi" w:hAnsiTheme="minorHAnsi" w:cstheme="minorHAnsi"/>
                <w:sz w:val="22"/>
                <w:szCs w:val="22"/>
              </w:rPr>
              <w:t>, React,Nodejs</w:t>
            </w:r>
          </w:p>
        </w:tc>
      </w:tr>
      <w:tr w:rsidR="00586C0D" w14:paraId="7ADCFB05" w14:textId="77777777" w:rsidTr="008115F6">
        <w:trPr>
          <w:jc w:val="center"/>
        </w:trPr>
        <w:tc>
          <w:tcPr>
            <w:tcW w:w="3139" w:type="dxa"/>
            <w:tcBorders>
              <w:right w:val="single" w:sz="4" w:space="0" w:color="auto"/>
            </w:tcBorders>
          </w:tcPr>
          <w:p w14:paraId="43D4B90E"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Software Design Principles</w:t>
            </w:r>
          </w:p>
        </w:tc>
        <w:tc>
          <w:tcPr>
            <w:tcW w:w="5479" w:type="dxa"/>
            <w:tcBorders>
              <w:left w:val="single" w:sz="4" w:space="0" w:color="auto"/>
            </w:tcBorders>
          </w:tcPr>
          <w:p w14:paraId="52CC18B7"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Agile Development, Waterfall Life-Cycle</w:t>
            </w:r>
          </w:p>
        </w:tc>
      </w:tr>
      <w:tr w:rsidR="00586C0D" w14:paraId="47AC3A05" w14:textId="77777777" w:rsidTr="008115F6">
        <w:trPr>
          <w:jc w:val="center"/>
        </w:trPr>
        <w:tc>
          <w:tcPr>
            <w:tcW w:w="3139" w:type="dxa"/>
            <w:tcBorders>
              <w:right w:val="single" w:sz="4" w:space="0" w:color="auto"/>
            </w:tcBorders>
          </w:tcPr>
          <w:p w14:paraId="0A96E728"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SQL Tools</w:t>
            </w:r>
          </w:p>
        </w:tc>
        <w:tc>
          <w:tcPr>
            <w:tcW w:w="5479" w:type="dxa"/>
            <w:tcBorders>
              <w:left w:val="single" w:sz="4" w:space="0" w:color="auto"/>
            </w:tcBorders>
            <w:shd w:val="clear" w:color="auto" w:fill="F2F2F2" w:themeFill="background1" w:themeFillShade="F2"/>
          </w:tcPr>
          <w:p w14:paraId="5A2E9237"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SQL Server Management Studio, TOAD</w:t>
            </w:r>
          </w:p>
        </w:tc>
      </w:tr>
      <w:tr w:rsidR="00586C0D" w14:paraId="18552633" w14:textId="77777777" w:rsidTr="008115F6">
        <w:trPr>
          <w:jc w:val="center"/>
        </w:trPr>
        <w:tc>
          <w:tcPr>
            <w:tcW w:w="3139" w:type="dxa"/>
            <w:tcBorders>
              <w:right w:val="single" w:sz="4" w:space="0" w:color="auto"/>
            </w:tcBorders>
          </w:tcPr>
          <w:p w14:paraId="353ABD31"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Version Control</w:t>
            </w:r>
          </w:p>
        </w:tc>
        <w:tc>
          <w:tcPr>
            <w:tcW w:w="5479" w:type="dxa"/>
            <w:tcBorders>
              <w:left w:val="single" w:sz="4" w:space="0" w:color="auto"/>
            </w:tcBorders>
          </w:tcPr>
          <w:p w14:paraId="2978BF71"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Visual Source Safe, Team Foundation Server, GIT</w:t>
            </w:r>
          </w:p>
        </w:tc>
      </w:tr>
      <w:tr w:rsidR="00586C0D" w14:paraId="3C6567A5" w14:textId="77777777" w:rsidTr="008115F6">
        <w:trPr>
          <w:jc w:val="center"/>
        </w:trPr>
        <w:tc>
          <w:tcPr>
            <w:tcW w:w="3139" w:type="dxa"/>
            <w:tcBorders>
              <w:right w:val="single" w:sz="4" w:space="0" w:color="auto"/>
            </w:tcBorders>
          </w:tcPr>
          <w:p w14:paraId="15A72555"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Databases</w:t>
            </w:r>
          </w:p>
        </w:tc>
        <w:tc>
          <w:tcPr>
            <w:tcW w:w="5479" w:type="dxa"/>
            <w:tcBorders>
              <w:left w:val="single" w:sz="4" w:space="0" w:color="auto"/>
            </w:tcBorders>
            <w:shd w:val="clear" w:color="auto" w:fill="F2F2F2" w:themeFill="background1" w:themeFillShade="F2"/>
          </w:tcPr>
          <w:p w14:paraId="484FE733"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SQL Server 2005/2008/2012, 2014</w:t>
            </w:r>
          </w:p>
        </w:tc>
      </w:tr>
      <w:tr w:rsidR="00586C0D" w14:paraId="331885C6" w14:textId="77777777" w:rsidTr="008115F6">
        <w:trPr>
          <w:jc w:val="center"/>
        </w:trPr>
        <w:tc>
          <w:tcPr>
            <w:tcW w:w="3139" w:type="dxa"/>
            <w:tcBorders>
              <w:right w:val="single" w:sz="4" w:space="0" w:color="auto"/>
            </w:tcBorders>
          </w:tcPr>
          <w:p w14:paraId="1945EFCC"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Web Servers</w:t>
            </w:r>
          </w:p>
        </w:tc>
        <w:tc>
          <w:tcPr>
            <w:tcW w:w="5479" w:type="dxa"/>
            <w:tcBorders>
              <w:left w:val="single" w:sz="4" w:space="0" w:color="auto"/>
            </w:tcBorders>
          </w:tcPr>
          <w:p w14:paraId="2B0D2A32"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IIS 5.0/6.0/7.0</w:t>
            </w:r>
          </w:p>
        </w:tc>
      </w:tr>
      <w:tr w:rsidR="00586C0D" w14:paraId="0E4F6EE0" w14:textId="77777777" w:rsidTr="008115F6">
        <w:trPr>
          <w:jc w:val="center"/>
        </w:trPr>
        <w:tc>
          <w:tcPr>
            <w:tcW w:w="3139" w:type="dxa"/>
            <w:tcBorders>
              <w:right w:val="single" w:sz="4" w:space="0" w:color="auto"/>
            </w:tcBorders>
          </w:tcPr>
          <w:p w14:paraId="4ED0CCF4"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IDE</w:t>
            </w:r>
          </w:p>
        </w:tc>
        <w:tc>
          <w:tcPr>
            <w:tcW w:w="5479" w:type="dxa"/>
            <w:tcBorders>
              <w:left w:val="single" w:sz="4" w:space="0" w:color="auto"/>
            </w:tcBorders>
            <w:shd w:val="clear" w:color="auto" w:fill="F2F2F2" w:themeFill="background1" w:themeFillShade="F2"/>
          </w:tcPr>
          <w:p w14:paraId="3B53862E"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VS2010/2012/2015</w:t>
            </w:r>
          </w:p>
        </w:tc>
      </w:tr>
      <w:tr w:rsidR="00586C0D" w14:paraId="24FD38A4" w14:textId="77777777" w:rsidTr="008115F6">
        <w:trPr>
          <w:jc w:val="center"/>
        </w:trPr>
        <w:tc>
          <w:tcPr>
            <w:tcW w:w="3139" w:type="dxa"/>
            <w:tcBorders>
              <w:right w:val="single" w:sz="4" w:space="0" w:color="auto"/>
            </w:tcBorders>
          </w:tcPr>
          <w:p w14:paraId="185D4AE3"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O/S</w:t>
            </w:r>
          </w:p>
        </w:tc>
        <w:tc>
          <w:tcPr>
            <w:tcW w:w="5479" w:type="dxa"/>
            <w:tcBorders>
              <w:left w:val="single" w:sz="4" w:space="0" w:color="auto"/>
            </w:tcBorders>
          </w:tcPr>
          <w:p w14:paraId="4E0EB331"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Windows 7/8, XP</w:t>
            </w:r>
            <w:r w:rsidR="008115F6">
              <w:rPr>
                <w:rFonts w:asciiTheme="minorHAnsi" w:hAnsiTheme="minorHAnsi" w:cstheme="minorHAnsi"/>
                <w:sz w:val="22"/>
                <w:szCs w:val="22"/>
              </w:rPr>
              <w:t xml:space="preserve"> </w:t>
            </w:r>
            <w:r w:rsidRPr="000E5809">
              <w:rPr>
                <w:rFonts w:asciiTheme="minorHAnsi" w:hAnsiTheme="minorHAnsi" w:cstheme="minorHAnsi"/>
                <w:sz w:val="22"/>
                <w:szCs w:val="22"/>
              </w:rPr>
              <w:t>Professional, Windows Server 2000/2003/2008</w:t>
            </w:r>
          </w:p>
        </w:tc>
      </w:tr>
    </w:tbl>
    <w:p w14:paraId="2172BD41" w14:textId="77777777" w:rsidR="00586C0D" w:rsidRPr="000E5809" w:rsidRDefault="00586C0D" w:rsidP="00762826">
      <w:pPr>
        <w:jc w:val="both"/>
        <w:rPr>
          <w:rFonts w:asciiTheme="minorHAnsi" w:hAnsiTheme="minorHAnsi" w:cstheme="minorHAnsi"/>
          <w:sz w:val="22"/>
          <w:szCs w:val="22"/>
        </w:rPr>
      </w:pPr>
    </w:p>
    <w:p w14:paraId="49D319A4" w14:textId="77777777" w:rsidR="00F55233" w:rsidRDefault="00F55233" w:rsidP="00762826">
      <w:pPr>
        <w:jc w:val="both"/>
        <w:rPr>
          <w:rFonts w:asciiTheme="minorHAnsi" w:hAnsiTheme="minorHAnsi" w:cstheme="minorHAnsi"/>
          <w:b/>
          <w:sz w:val="22"/>
          <w:szCs w:val="22"/>
        </w:rPr>
      </w:pPr>
    </w:p>
    <w:p w14:paraId="428B76CE" w14:textId="77777777" w:rsidR="00762826" w:rsidRPr="00F55233" w:rsidRDefault="00C655EC" w:rsidP="00762826">
      <w:pPr>
        <w:jc w:val="both"/>
        <w:rPr>
          <w:rFonts w:asciiTheme="minorHAnsi" w:hAnsiTheme="minorHAnsi" w:cstheme="minorHAnsi"/>
          <w:b/>
          <w:sz w:val="28"/>
          <w:szCs w:val="28"/>
        </w:rPr>
      </w:pPr>
      <w:r w:rsidRPr="00F55233">
        <w:rPr>
          <w:rFonts w:asciiTheme="minorHAnsi" w:hAnsiTheme="minorHAnsi" w:cstheme="minorHAnsi"/>
          <w:b/>
          <w:sz w:val="28"/>
          <w:szCs w:val="28"/>
        </w:rPr>
        <w:t>PROFESSIONAL EXPERIENCE</w:t>
      </w:r>
    </w:p>
    <w:p w14:paraId="7B598896" w14:textId="77777777" w:rsidR="000E5809" w:rsidRPr="000E5809" w:rsidRDefault="000E5809" w:rsidP="00762826">
      <w:pPr>
        <w:jc w:val="both"/>
        <w:rPr>
          <w:rFonts w:asciiTheme="minorHAnsi" w:hAnsiTheme="minorHAnsi" w:cstheme="minorHAnsi"/>
          <w:sz w:val="22"/>
          <w:szCs w:val="22"/>
        </w:rPr>
      </w:pPr>
    </w:p>
    <w:p w14:paraId="34D9D4D5" w14:textId="77777777" w:rsid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Bank of America </w:t>
      </w:r>
      <w:r w:rsidR="000E5809" w:rsidRPr="000E5809">
        <w:rPr>
          <w:rFonts w:asciiTheme="minorHAnsi" w:hAnsiTheme="minorHAnsi" w:cstheme="minorHAnsi"/>
          <w:b/>
          <w:sz w:val="22"/>
          <w:szCs w:val="22"/>
        </w:rPr>
        <w:t xml:space="preserve">- </w:t>
      </w:r>
      <w:r w:rsidRPr="000E5809">
        <w:rPr>
          <w:rFonts w:asciiTheme="minorHAnsi" w:hAnsiTheme="minorHAnsi" w:cstheme="minorHAnsi"/>
          <w:b/>
          <w:sz w:val="22"/>
          <w:szCs w:val="22"/>
        </w:rPr>
        <w:t>Addison, Texas</w:t>
      </w:r>
      <w:r w:rsidR="00842459" w:rsidRPr="000E5809">
        <w:rPr>
          <w:rFonts w:asciiTheme="minorHAnsi" w:hAnsiTheme="minorHAnsi" w:cstheme="minorHAnsi"/>
          <w:b/>
          <w:sz w:val="22"/>
          <w:szCs w:val="22"/>
        </w:rPr>
        <w:t xml:space="preserve"> </w:t>
      </w:r>
    </w:p>
    <w:p w14:paraId="23C6D06A" w14:textId="496B6A81" w:rsidR="00E502FB" w:rsidRPr="000E5809" w:rsidRDefault="00CB64D1" w:rsidP="00E502FB">
      <w:pPr>
        <w:rPr>
          <w:rFonts w:asciiTheme="minorHAnsi" w:hAnsiTheme="minorHAnsi" w:cstheme="minorHAnsi"/>
          <w:b/>
          <w:sz w:val="22"/>
          <w:szCs w:val="22"/>
        </w:rPr>
      </w:pPr>
      <w:r>
        <w:rPr>
          <w:rFonts w:asciiTheme="minorHAnsi" w:hAnsiTheme="minorHAnsi" w:cstheme="minorHAnsi"/>
          <w:b/>
          <w:sz w:val="22"/>
          <w:szCs w:val="22"/>
        </w:rPr>
        <w:t>Application Programmer V</w:t>
      </w:r>
    </w:p>
    <w:p w14:paraId="1D362E9A" w14:textId="0D7DBE83" w:rsidR="00762826" w:rsidRDefault="00E65E8D"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Jul</w:t>
      </w:r>
      <w:r w:rsidR="00762826" w:rsidRPr="000E5809">
        <w:rPr>
          <w:rFonts w:asciiTheme="minorHAnsi" w:hAnsiTheme="minorHAnsi" w:cstheme="minorHAnsi"/>
          <w:b/>
          <w:sz w:val="22"/>
          <w:szCs w:val="22"/>
        </w:rPr>
        <w:t xml:space="preserve"> 2020 </w:t>
      </w:r>
      <w:r w:rsidR="00E502FB">
        <w:rPr>
          <w:rFonts w:asciiTheme="minorHAnsi" w:hAnsiTheme="minorHAnsi" w:cstheme="minorHAnsi"/>
          <w:b/>
          <w:sz w:val="22"/>
          <w:szCs w:val="22"/>
        </w:rPr>
        <w:t xml:space="preserve">to </w:t>
      </w:r>
      <w:r w:rsidR="00AF4BC2">
        <w:rPr>
          <w:rFonts w:asciiTheme="minorHAnsi" w:hAnsiTheme="minorHAnsi" w:cstheme="minorHAnsi"/>
          <w:b/>
          <w:sz w:val="22"/>
          <w:szCs w:val="22"/>
        </w:rPr>
        <w:t>Dec 2021</w:t>
      </w:r>
    </w:p>
    <w:p w14:paraId="2C02561F" w14:textId="007BE226" w:rsidR="009B69C7" w:rsidRDefault="00DF4517"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June</w:t>
      </w:r>
      <w:r w:rsidR="009B69C7">
        <w:rPr>
          <w:rFonts w:asciiTheme="minorHAnsi" w:hAnsiTheme="minorHAnsi" w:cstheme="minorHAnsi"/>
          <w:b/>
          <w:sz w:val="22"/>
          <w:szCs w:val="22"/>
        </w:rPr>
        <w:t xml:space="preserve"> 202</w:t>
      </w:r>
      <w:r>
        <w:rPr>
          <w:rFonts w:asciiTheme="minorHAnsi" w:hAnsiTheme="minorHAnsi" w:cstheme="minorHAnsi"/>
          <w:b/>
          <w:sz w:val="22"/>
          <w:szCs w:val="22"/>
        </w:rPr>
        <w:t>2</w:t>
      </w:r>
      <w:r w:rsidR="009B69C7">
        <w:rPr>
          <w:rFonts w:asciiTheme="minorHAnsi" w:hAnsiTheme="minorHAnsi" w:cstheme="minorHAnsi"/>
          <w:b/>
          <w:sz w:val="22"/>
          <w:szCs w:val="22"/>
        </w:rPr>
        <w:t xml:space="preserve"> to Feb2023</w:t>
      </w:r>
    </w:p>
    <w:p w14:paraId="42A69759" w14:textId="77777777" w:rsidR="00E502FB" w:rsidRDefault="00E502FB" w:rsidP="004465AC">
      <w:pPr>
        <w:tabs>
          <w:tab w:val="right" w:pos="10800"/>
        </w:tabs>
        <w:rPr>
          <w:rFonts w:asciiTheme="minorHAnsi" w:hAnsiTheme="minorHAnsi" w:cstheme="minorHAnsi"/>
          <w:b/>
          <w:sz w:val="22"/>
          <w:szCs w:val="22"/>
        </w:rPr>
      </w:pPr>
    </w:p>
    <w:p w14:paraId="4FE4E0D7" w14:textId="65CE5BDC" w:rsidR="000E5809" w:rsidRDefault="00CB64D1" w:rsidP="004465AC">
      <w:pPr>
        <w:rPr>
          <w:rFonts w:asciiTheme="minorHAnsi" w:hAnsiTheme="minorHAnsi" w:cstheme="minorHAnsi"/>
          <w:bCs/>
          <w:sz w:val="22"/>
          <w:szCs w:val="22"/>
        </w:rPr>
      </w:pPr>
      <w:r w:rsidRPr="00CB64D1">
        <w:rPr>
          <w:rFonts w:asciiTheme="minorHAnsi" w:hAnsiTheme="minorHAnsi" w:cstheme="minorHAnsi"/>
          <w:sz w:val="22"/>
          <w:szCs w:val="22"/>
        </w:rPr>
        <w:t>Bank of America</w:t>
      </w:r>
      <w:r w:rsidRPr="00CB64D1">
        <w:rPr>
          <w:rFonts w:asciiTheme="minorHAnsi" w:hAnsiTheme="minorHAnsi" w:cstheme="minorHAnsi"/>
          <w:bCs/>
          <w:sz w:val="22"/>
          <w:szCs w:val="22"/>
        </w:rPr>
        <w:t> is one of the world's leading financial institutions, serving individuals, small- and middle-market businesses, large corporations</w:t>
      </w:r>
      <w:r>
        <w:rPr>
          <w:rFonts w:asciiTheme="minorHAnsi" w:hAnsiTheme="minorHAnsi" w:cstheme="minorHAnsi"/>
          <w:bCs/>
          <w:sz w:val="22"/>
          <w:szCs w:val="22"/>
        </w:rPr>
        <w:t xml:space="preserve"> with full range of banking, investing, asset management and  other financial  and risk management products and services.</w:t>
      </w:r>
    </w:p>
    <w:p w14:paraId="50E1B902" w14:textId="676CA5C6" w:rsidR="00CB64D1" w:rsidRDefault="00CB64D1" w:rsidP="004465AC">
      <w:pPr>
        <w:rPr>
          <w:rFonts w:asciiTheme="minorHAnsi" w:hAnsiTheme="minorHAnsi" w:cstheme="minorHAnsi"/>
          <w:bCs/>
          <w:sz w:val="22"/>
          <w:szCs w:val="22"/>
        </w:rPr>
      </w:pPr>
      <w:r>
        <w:rPr>
          <w:rFonts w:asciiTheme="minorHAnsi" w:hAnsiTheme="minorHAnsi" w:cstheme="minorHAnsi"/>
          <w:bCs/>
          <w:sz w:val="22"/>
          <w:szCs w:val="22"/>
        </w:rPr>
        <w:t>The department which I am working as a senior dot net developer for  ADSP Mortgage PROS BMH . I was working as full stack dot net developer, QA and Analyst</w:t>
      </w:r>
    </w:p>
    <w:p w14:paraId="433E81E0" w14:textId="50095866" w:rsidR="00CB64D1" w:rsidRPr="00CB64D1" w:rsidRDefault="00CB64D1" w:rsidP="004465AC">
      <w:pPr>
        <w:rPr>
          <w:rFonts w:asciiTheme="minorHAnsi" w:hAnsiTheme="minorHAnsi" w:cstheme="minorHAnsi"/>
          <w:bCs/>
          <w:sz w:val="22"/>
          <w:szCs w:val="22"/>
        </w:rPr>
      </w:pPr>
      <w:r>
        <w:rPr>
          <w:rFonts w:asciiTheme="minorHAnsi" w:hAnsiTheme="minorHAnsi" w:cstheme="minorHAnsi"/>
          <w:bCs/>
          <w:sz w:val="22"/>
          <w:szCs w:val="22"/>
        </w:rPr>
        <w:t xml:space="preserve"> </w:t>
      </w:r>
    </w:p>
    <w:p w14:paraId="1A9274DF" w14:textId="77777777" w:rsidR="00762826" w:rsidRPr="00E502FB" w:rsidRDefault="00E502FB" w:rsidP="004465AC">
      <w:pPr>
        <w:rPr>
          <w:rFonts w:asciiTheme="minorHAnsi" w:hAnsiTheme="minorHAnsi" w:cstheme="minorHAnsi"/>
          <w:b/>
          <w:sz w:val="22"/>
          <w:szCs w:val="22"/>
        </w:rPr>
      </w:pPr>
      <w:r w:rsidRPr="00E502FB">
        <w:rPr>
          <w:rFonts w:asciiTheme="minorHAnsi" w:hAnsiTheme="minorHAnsi" w:cstheme="minorHAnsi"/>
          <w:b/>
          <w:sz w:val="22"/>
          <w:szCs w:val="22"/>
        </w:rPr>
        <w:t>Project: BAC Mortgage Hub Technology</w:t>
      </w:r>
    </w:p>
    <w:p w14:paraId="7F9A3D8A" w14:textId="77777777" w:rsidR="00762826" w:rsidRPr="000E5809" w:rsidRDefault="00762826" w:rsidP="004465AC">
      <w:pPr>
        <w:rPr>
          <w:rFonts w:asciiTheme="minorHAnsi" w:hAnsiTheme="minorHAnsi" w:cstheme="minorHAnsi"/>
          <w:sz w:val="22"/>
          <w:szCs w:val="22"/>
        </w:rPr>
      </w:pPr>
    </w:p>
    <w:p w14:paraId="5B37CF9E" w14:textId="77777777" w:rsidR="00762826" w:rsidRDefault="00762826" w:rsidP="004465AC">
      <w:pPr>
        <w:rPr>
          <w:rFonts w:asciiTheme="minorHAnsi" w:hAnsiTheme="minorHAnsi" w:cstheme="minorHAnsi"/>
          <w:bCs/>
          <w:sz w:val="22"/>
          <w:szCs w:val="22"/>
        </w:rPr>
      </w:pPr>
      <w:r w:rsidRPr="000E5809">
        <w:rPr>
          <w:rFonts w:asciiTheme="minorHAnsi" w:hAnsiTheme="minorHAnsi" w:cstheme="minorHAnsi"/>
          <w:bCs/>
          <w:sz w:val="22"/>
          <w:szCs w:val="22"/>
        </w:rPr>
        <w:t>BMH is a SOX application and BAC certified Authorized Data Source for mortgage domain.</w:t>
      </w:r>
      <w:r w:rsidR="004465AC">
        <w:rPr>
          <w:rFonts w:asciiTheme="minorHAnsi" w:hAnsiTheme="minorHAnsi" w:cstheme="minorHAnsi"/>
          <w:bCs/>
          <w:sz w:val="22"/>
          <w:szCs w:val="22"/>
        </w:rPr>
        <w:t xml:space="preserve"> </w:t>
      </w:r>
      <w:r w:rsidRPr="000E5809">
        <w:rPr>
          <w:rFonts w:asciiTheme="minorHAnsi" w:hAnsiTheme="minorHAnsi" w:cstheme="minorHAnsi"/>
          <w:bCs/>
          <w:sz w:val="22"/>
          <w:szCs w:val="22"/>
        </w:rPr>
        <w:t>It contains all residential mortgages across all FLUs such as consumer, GWIM (US Trust), Trade Loans and Serviced by others. BMH process 6million loans processed daily. BMH sources data from different system of records and system of origins and normalized to a common data model that encompasses all relevant mortgage domain attributes.</w:t>
      </w:r>
    </w:p>
    <w:p w14:paraId="0724BD3D" w14:textId="77777777" w:rsidR="000E5809" w:rsidRPr="000E5809" w:rsidRDefault="000E5809" w:rsidP="004465AC">
      <w:pPr>
        <w:rPr>
          <w:rFonts w:asciiTheme="minorHAnsi" w:hAnsiTheme="minorHAnsi" w:cstheme="minorHAnsi"/>
          <w:bCs/>
          <w:sz w:val="22"/>
          <w:szCs w:val="22"/>
        </w:rPr>
      </w:pPr>
    </w:p>
    <w:p w14:paraId="277C82A9"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6EAD5B64"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 xml:space="preserve">As a </w:t>
      </w:r>
      <w:r w:rsidR="00C655EC" w:rsidRPr="000E5809">
        <w:rPr>
          <w:rFonts w:asciiTheme="minorHAnsi" w:hAnsiTheme="minorHAnsi" w:cstheme="minorHAnsi"/>
          <w:sz w:val="22"/>
          <w:szCs w:val="22"/>
        </w:rPr>
        <w:t>senior</w:t>
      </w:r>
      <w:r w:rsidRPr="000E5809">
        <w:rPr>
          <w:rFonts w:asciiTheme="minorHAnsi" w:hAnsiTheme="minorHAnsi" w:cstheme="minorHAnsi"/>
          <w:sz w:val="22"/>
          <w:szCs w:val="22"/>
        </w:rPr>
        <w:t xml:space="preserve"> application developer involved in full Software development life-cycle (SDLC) followed by </w:t>
      </w:r>
      <w:r w:rsidR="00C655EC" w:rsidRPr="000E5809">
        <w:rPr>
          <w:rFonts w:asciiTheme="minorHAnsi" w:hAnsiTheme="minorHAnsi" w:cstheme="minorHAnsi"/>
          <w:sz w:val="22"/>
          <w:szCs w:val="22"/>
        </w:rPr>
        <w:t>agile</w:t>
      </w:r>
      <w:r w:rsidRPr="000E5809">
        <w:rPr>
          <w:rFonts w:asciiTheme="minorHAnsi" w:hAnsiTheme="minorHAnsi" w:cstheme="minorHAnsi"/>
          <w:sz w:val="22"/>
          <w:szCs w:val="22"/>
        </w:rPr>
        <w:t xml:space="preserve"> methodo</w:t>
      </w:r>
      <w:r w:rsidR="00E502FB">
        <w:rPr>
          <w:rFonts w:asciiTheme="minorHAnsi" w:hAnsiTheme="minorHAnsi" w:cstheme="minorHAnsi"/>
          <w:sz w:val="22"/>
          <w:szCs w:val="22"/>
        </w:rPr>
        <w:t>logies to produce high quality s</w:t>
      </w:r>
      <w:r w:rsidR="00C655EC" w:rsidRPr="000E5809">
        <w:rPr>
          <w:rFonts w:asciiTheme="minorHAnsi" w:hAnsiTheme="minorHAnsi" w:cstheme="minorHAnsi"/>
          <w:sz w:val="22"/>
          <w:szCs w:val="22"/>
        </w:rPr>
        <w:t>oftware</w:t>
      </w:r>
      <w:r w:rsidRPr="000E5809">
        <w:rPr>
          <w:rFonts w:asciiTheme="minorHAnsi" w:hAnsiTheme="minorHAnsi" w:cstheme="minorHAnsi"/>
          <w:sz w:val="22"/>
          <w:szCs w:val="22"/>
        </w:rPr>
        <w:t xml:space="preserve"> m</w:t>
      </w:r>
      <w:r w:rsidR="00E502FB">
        <w:rPr>
          <w:rFonts w:asciiTheme="minorHAnsi" w:hAnsiTheme="minorHAnsi" w:cstheme="minorHAnsi"/>
          <w:sz w:val="22"/>
          <w:szCs w:val="22"/>
        </w:rPr>
        <w:t>odel using N-Layer Architecture</w:t>
      </w:r>
    </w:p>
    <w:p w14:paraId="0B980EE8"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Gathered the requirements and prep</w:t>
      </w:r>
      <w:r w:rsidR="00E502FB">
        <w:rPr>
          <w:rFonts w:asciiTheme="minorHAnsi" w:hAnsiTheme="minorHAnsi" w:cstheme="minorHAnsi"/>
          <w:sz w:val="22"/>
          <w:szCs w:val="22"/>
        </w:rPr>
        <w:t>ared Functional Design Document</w:t>
      </w:r>
    </w:p>
    <w:p w14:paraId="63808C42"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calculation of different loan processes and valuation of Mortgage and CVL Loans</w:t>
      </w:r>
    </w:p>
    <w:p w14:paraId="55919FBC"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WCF Services</w:t>
      </w:r>
    </w:p>
    <w:p w14:paraId="4EA9CE61"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and web services</w:t>
      </w:r>
    </w:p>
    <w:p w14:paraId="635F4C55"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lot of analysis and performing Import and export process of data and send to different AIT’s</w:t>
      </w:r>
    </w:p>
    <w:p w14:paraId="5A0044B3"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Used ADO.NET to </w:t>
      </w:r>
      <w:r w:rsidR="00E502FB">
        <w:rPr>
          <w:rFonts w:asciiTheme="minorHAnsi" w:hAnsiTheme="minorHAnsi" w:cstheme="minorHAnsi"/>
          <w:sz w:val="22"/>
          <w:szCs w:val="22"/>
        </w:rPr>
        <w:t>perform CURD operations in SQL S</w:t>
      </w:r>
      <w:r w:rsidRPr="000E5809">
        <w:rPr>
          <w:rFonts w:asciiTheme="minorHAnsi" w:hAnsiTheme="minorHAnsi" w:cstheme="minorHAnsi"/>
          <w:sz w:val="22"/>
          <w:szCs w:val="22"/>
        </w:rPr>
        <w:t>erver 2016</w:t>
      </w:r>
    </w:p>
    <w:p w14:paraId="57586F7A"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 xml:space="preserve">Used SQL Server 2016 to create tables and stored procedures </w:t>
      </w:r>
    </w:p>
    <w:p w14:paraId="76B97D19"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Enhanced the windows job and runs by using MDT Scheduler to test the data</w:t>
      </w:r>
    </w:p>
    <w:p w14:paraId="450129DC"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As a developer need to interact with upstream and downstream members and interact with Line of business to get more inputs required to accomplish the tasks</w:t>
      </w:r>
    </w:p>
    <w:p w14:paraId="58AFA779"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Worked closely with testing team to provide updates on new changes and to provide applicat</w:t>
      </w:r>
      <w:r w:rsidR="00E502FB">
        <w:rPr>
          <w:rFonts w:asciiTheme="minorHAnsi" w:hAnsiTheme="minorHAnsi" w:cstheme="minorHAnsi"/>
          <w:sz w:val="22"/>
          <w:szCs w:val="22"/>
        </w:rPr>
        <w:t>ion overview to automation team</w:t>
      </w:r>
    </w:p>
    <w:p w14:paraId="65B8C2E4"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Performed QA role in the team along with development. Involved in testing to backfill the QA role whe</w:t>
      </w:r>
      <w:r w:rsidR="00E502FB">
        <w:rPr>
          <w:rFonts w:asciiTheme="minorHAnsi" w:hAnsiTheme="minorHAnsi" w:cstheme="minorHAnsi"/>
          <w:sz w:val="22"/>
          <w:szCs w:val="22"/>
        </w:rPr>
        <w:t>n team has insufficient QA team</w:t>
      </w:r>
    </w:p>
    <w:p w14:paraId="7C19A148"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Migrating to Bitbucket, Jenkins and Horizon to do Continuous Integration and Continuous Deployment of the code</w:t>
      </w:r>
    </w:p>
    <w:p w14:paraId="7E4D3C0A" w14:textId="77777777" w:rsidR="00762826" w:rsidRPr="000E5809" w:rsidRDefault="00762826" w:rsidP="004465AC">
      <w:pPr>
        <w:pStyle w:val="ListParagraph"/>
        <w:numPr>
          <w:ilvl w:val="0"/>
          <w:numId w:val="34"/>
        </w:numPr>
        <w:rPr>
          <w:rFonts w:asciiTheme="minorHAnsi" w:hAnsiTheme="minorHAnsi" w:cstheme="minorHAnsi"/>
          <w:bCs/>
          <w:sz w:val="22"/>
          <w:szCs w:val="22"/>
        </w:rPr>
      </w:pPr>
      <w:r w:rsidRPr="000E5809">
        <w:rPr>
          <w:rFonts w:asciiTheme="minorHAnsi" w:hAnsiTheme="minorHAnsi" w:cstheme="minorHAnsi"/>
          <w:bCs/>
          <w:sz w:val="22"/>
          <w:szCs w:val="22"/>
        </w:rPr>
        <w:t>Attend daily stand</w:t>
      </w:r>
      <w:r w:rsidR="00E502FB">
        <w:rPr>
          <w:rFonts w:asciiTheme="minorHAnsi" w:hAnsiTheme="minorHAnsi" w:cstheme="minorHAnsi"/>
          <w:bCs/>
          <w:sz w:val="22"/>
          <w:szCs w:val="22"/>
        </w:rPr>
        <w:t>-</w:t>
      </w:r>
      <w:r w:rsidRPr="000E5809">
        <w:rPr>
          <w:rFonts w:asciiTheme="minorHAnsi" w:hAnsiTheme="minorHAnsi" w:cstheme="minorHAnsi"/>
          <w:bCs/>
          <w:sz w:val="22"/>
          <w:szCs w:val="22"/>
        </w:rPr>
        <w:t>ups, backlog grooming sessions, sprint review/planning sessions as a part for Agile</w:t>
      </w:r>
      <w:r w:rsidR="00E502FB">
        <w:rPr>
          <w:rFonts w:asciiTheme="minorHAnsi" w:hAnsiTheme="minorHAnsi" w:cstheme="minorHAnsi"/>
          <w:bCs/>
          <w:sz w:val="22"/>
          <w:szCs w:val="22"/>
        </w:rPr>
        <w:t xml:space="preserve"> development methodology</w:t>
      </w:r>
    </w:p>
    <w:p w14:paraId="7405599E" w14:textId="77777777" w:rsidR="00762826" w:rsidRPr="000E5809" w:rsidRDefault="00762826" w:rsidP="004465AC">
      <w:pPr>
        <w:pStyle w:val="ListParagraph"/>
        <w:numPr>
          <w:ilvl w:val="0"/>
          <w:numId w:val="34"/>
        </w:numPr>
        <w:rPr>
          <w:rFonts w:asciiTheme="minorHAnsi" w:hAnsiTheme="minorHAnsi" w:cstheme="minorHAnsi"/>
          <w:bCs/>
          <w:sz w:val="22"/>
          <w:szCs w:val="22"/>
        </w:rPr>
      </w:pPr>
      <w:r w:rsidRPr="000E5809">
        <w:rPr>
          <w:rFonts w:asciiTheme="minorHAnsi" w:hAnsiTheme="minorHAnsi" w:cstheme="minorHAnsi"/>
          <w:bCs/>
          <w:sz w:val="22"/>
          <w:szCs w:val="22"/>
        </w:rPr>
        <w:t>Handled Weekly Def</w:t>
      </w:r>
      <w:r w:rsidR="00E502FB">
        <w:rPr>
          <w:rFonts w:asciiTheme="minorHAnsi" w:hAnsiTheme="minorHAnsi" w:cstheme="minorHAnsi"/>
          <w:bCs/>
          <w:sz w:val="22"/>
          <w:szCs w:val="22"/>
        </w:rPr>
        <w:t>ects/Enhancement status reports</w:t>
      </w:r>
    </w:p>
    <w:p w14:paraId="0C4C0AB2" w14:textId="461FB27A" w:rsidR="00762826" w:rsidRPr="00DF4517"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bCs/>
          <w:sz w:val="22"/>
          <w:szCs w:val="22"/>
        </w:rPr>
        <w:t>Worked on Microsoft Team Foundation Server for version control, GIT and JIRA</w:t>
      </w:r>
    </w:p>
    <w:p w14:paraId="22EC821B" w14:textId="6647FE01" w:rsidR="00DF4517" w:rsidRDefault="00DF4517" w:rsidP="00DF4517">
      <w:pPr>
        <w:pStyle w:val="ListParagraph"/>
        <w:rPr>
          <w:rFonts w:asciiTheme="minorHAnsi" w:hAnsiTheme="minorHAnsi" w:cstheme="minorHAnsi"/>
          <w:bCs/>
          <w:sz w:val="22"/>
          <w:szCs w:val="22"/>
        </w:rPr>
      </w:pPr>
    </w:p>
    <w:p w14:paraId="72E84F0B" w14:textId="77777777" w:rsidR="00DF4517" w:rsidRPr="000E5809" w:rsidRDefault="00DF4517" w:rsidP="00DF4517">
      <w:pPr>
        <w:pStyle w:val="ListParagraph"/>
        <w:rPr>
          <w:rFonts w:asciiTheme="minorHAnsi" w:hAnsiTheme="minorHAnsi" w:cstheme="minorHAnsi"/>
          <w:sz w:val="22"/>
          <w:szCs w:val="22"/>
        </w:rPr>
      </w:pPr>
    </w:p>
    <w:p w14:paraId="102DFB91" w14:textId="77777777" w:rsidR="00DF4517" w:rsidRDefault="00DF4517" w:rsidP="004465AC">
      <w:pPr>
        <w:rPr>
          <w:rFonts w:asciiTheme="minorHAnsi" w:hAnsiTheme="minorHAnsi" w:cstheme="minorHAnsi"/>
          <w:sz w:val="22"/>
          <w:szCs w:val="22"/>
        </w:rPr>
      </w:pPr>
      <w:r>
        <w:rPr>
          <w:rFonts w:asciiTheme="minorHAnsi" w:hAnsiTheme="minorHAnsi" w:cstheme="minorHAnsi"/>
          <w:sz w:val="22"/>
          <w:szCs w:val="22"/>
        </w:rPr>
        <w:t>Progressive Insurance-Remote</w:t>
      </w:r>
    </w:p>
    <w:p w14:paraId="1E43DCAB" w14:textId="77777777" w:rsidR="00DF4517" w:rsidRDefault="00DF4517" w:rsidP="004465AC">
      <w:pPr>
        <w:rPr>
          <w:rFonts w:asciiTheme="minorHAnsi" w:hAnsiTheme="minorHAnsi" w:cstheme="minorHAnsi"/>
          <w:sz w:val="22"/>
          <w:szCs w:val="22"/>
        </w:rPr>
      </w:pPr>
      <w:r>
        <w:rPr>
          <w:rFonts w:asciiTheme="minorHAnsi" w:hAnsiTheme="minorHAnsi" w:cstheme="minorHAnsi"/>
          <w:sz w:val="22"/>
          <w:szCs w:val="22"/>
        </w:rPr>
        <w:t>Application Programmer</w:t>
      </w:r>
    </w:p>
    <w:p w14:paraId="5C4311B9" w14:textId="7CF3B939" w:rsidR="00762826" w:rsidRDefault="00DF4517" w:rsidP="004465AC">
      <w:pPr>
        <w:rPr>
          <w:rFonts w:asciiTheme="minorHAnsi" w:hAnsiTheme="minorHAnsi" w:cstheme="minorHAnsi"/>
          <w:sz w:val="22"/>
          <w:szCs w:val="22"/>
        </w:rPr>
      </w:pPr>
      <w:r>
        <w:rPr>
          <w:rFonts w:asciiTheme="minorHAnsi" w:hAnsiTheme="minorHAnsi" w:cstheme="minorHAnsi"/>
          <w:sz w:val="22"/>
          <w:szCs w:val="22"/>
        </w:rPr>
        <w:t>Jan 2022 to May 2022</w:t>
      </w:r>
      <w:r w:rsidR="00762826" w:rsidRPr="000E5809">
        <w:rPr>
          <w:rFonts w:asciiTheme="minorHAnsi" w:hAnsiTheme="minorHAnsi" w:cstheme="minorHAnsi"/>
          <w:sz w:val="22"/>
          <w:szCs w:val="22"/>
        </w:rPr>
        <w:tab/>
      </w:r>
    </w:p>
    <w:p w14:paraId="2D15C54E" w14:textId="373F1615" w:rsidR="00DF4517" w:rsidRDefault="00DF4517" w:rsidP="004465AC">
      <w:pPr>
        <w:rPr>
          <w:rFonts w:asciiTheme="minorHAnsi" w:hAnsiTheme="minorHAnsi" w:cstheme="minorHAnsi"/>
          <w:sz w:val="22"/>
          <w:szCs w:val="22"/>
        </w:rPr>
      </w:pPr>
    </w:p>
    <w:p w14:paraId="228C2BB1" w14:textId="299D121D" w:rsidR="00DF4517" w:rsidRDefault="00DF4517" w:rsidP="004465AC">
      <w:pPr>
        <w:rPr>
          <w:rFonts w:asciiTheme="minorHAnsi" w:hAnsiTheme="minorHAnsi" w:cstheme="minorHAnsi"/>
          <w:sz w:val="22"/>
          <w:szCs w:val="22"/>
        </w:rPr>
      </w:pPr>
      <w:r>
        <w:rPr>
          <w:rFonts w:asciiTheme="minorHAnsi" w:hAnsiTheme="minorHAnsi" w:cstheme="minorHAnsi"/>
          <w:sz w:val="22"/>
          <w:szCs w:val="22"/>
        </w:rPr>
        <w:t>ELicensing is an application where the progressive process the applications of the insurance agent to give authority to handle automobile insurances</w:t>
      </w:r>
    </w:p>
    <w:p w14:paraId="09CCA167" w14:textId="0A58AF1C" w:rsidR="00DF4517" w:rsidRDefault="00DF4517" w:rsidP="004465AC">
      <w:pPr>
        <w:rPr>
          <w:rFonts w:asciiTheme="minorHAnsi" w:hAnsiTheme="minorHAnsi" w:cstheme="minorHAnsi"/>
          <w:sz w:val="22"/>
          <w:szCs w:val="22"/>
        </w:rPr>
      </w:pPr>
    </w:p>
    <w:p w14:paraId="1EFBE729" w14:textId="32A21D31" w:rsidR="00DF4517" w:rsidRDefault="00DF4517" w:rsidP="004465AC">
      <w:pPr>
        <w:rPr>
          <w:rFonts w:asciiTheme="minorHAnsi" w:hAnsiTheme="minorHAnsi" w:cstheme="minorHAnsi"/>
          <w:sz w:val="22"/>
          <w:szCs w:val="22"/>
        </w:rPr>
      </w:pPr>
      <w:r>
        <w:rPr>
          <w:rFonts w:asciiTheme="minorHAnsi" w:hAnsiTheme="minorHAnsi" w:cstheme="minorHAnsi"/>
          <w:sz w:val="22"/>
          <w:szCs w:val="22"/>
        </w:rPr>
        <w:t>Roles &amp; Responsibilities:</w:t>
      </w:r>
    </w:p>
    <w:p w14:paraId="1046A045" w14:textId="007F24C7" w:rsidR="00DF4517" w:rsidRDefault="00DF4517" w:rsidP="004465AC">
      <w:pPr>
        <w:rPr>
          <w:rFonts w:asciiTheme="minorHAnsi" w:hAnsiTheme="minorHAnsi" w:cstheme="minorHAnsi"/>
          <w:sz w:val="22"/>
          <w:szCs w:val="22"/>
        </w:rPr>
      </w:pPr>
    </w:p>
    <w:p w14:paraId="55274F09" w14:textId="089E9929"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As a full stack developer involved in</w:t>
      </w:r>
      <w:r w:rsidRPr="00DF4517">
        <w:rPr>
          <w:rFonts w:asciiTheme="minorHAnsi" w:hAnsiTheme="minorHAnsi" w:cstheme="minorHAnsi"/>
          <w:sz w:val="22"/>
          <w:szCs w:val="22"/>
        </w:rPr>
        <w:t xml:space="preserve"> </w:t>
      </w:r>
      <w:r w:rsidRPr="000E5809">
        <w:rPr>
          <w:rFonts w:asciiTheme="minorHAnsi" w:hAnsiTheme="minorHAnsi" w:cstheme="minorHAnsi"/>
          <w:sz w:val="22"/>
          <w:szCs w:val="22"/>
        </w:rPr>
        <w:t>full Software development life-cycle (SDLC) followed by agile methodo</w:t>
      </w:r>
      <w:r>
        <w:rPr>
          <w:rFonts w:asciiTheme="minorHAnsi" w:hAnsiTheme="minorHAnsi" w:cstheme="minorHAnsi"/>
          <w:sz w:val="22"/>
          <w:szCs w:val="22"/>
        </w:rPr>
        <w:t>logies</w:t>
      </w:r>
      <w:r>
        <w:rPr>
          <w:rFonts w:asciiTheme="minorHAnsi" w:hAnsiTheme="minorHAnsi" w:cstheme="minorHAnsi"/>
          <w:sz w:val="22"/>
          <w:szCs w:val="22"/>
        </w:rPr>
        <w:t xml:space="preserve"> and recreated the application using React,Node and .Net technologies</w:t>
      </w:r>
    </w:p>
    <w:p w14:paraId="47666281" w14:textId="1488DD5A"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Worked with Enterprise knowledge management and Authoring team to identify changes, gathered business requirements.</w:t>
      </w:r>
    </w:p>
    <w:p w14:paraId="207E3ABA" w14:textId="28BF4234"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Extensively used React/CSS  front end technologies to build User interface of the Elicensing application.</w:t>
      </w:r>
    </w:p>
    <w:p w14:paraId="4C5B9AD5" w14:textId="2B4109C1" w:rsidR="00DF4517" w:rsidRDefault="00DF4517" w:rsidP="00DF4517">
      <w:pPr>
        <w:pStyle w:val="ListParagraph"/>
        <w:numPr>
          <w:ilvl w:val="0"/>
          <w:numId w:val="39"/>
        </w:numPr>
        <w:rPr>
          <w:rFonts w:asciiTheme="minorHAnsi" w:hAnsiTheme="minorHAnsi" w:cstheme="minorHAnsi"/>
          <w:sz w:val="22"/>
          <w:szCs w:val="22"/>
        </w:rPr>
      </w:pPr>
      <w:r w:rsidRPr="00DF4517">
        <w:rPr>
          <w:rFonts w:asciiTheme="minorHAnsi" w:hAnsiTheme="minorHAnsi" w:cstheme="minorHAnsi"/>
          <w:sz w:val="22"/>
          <w:szCs w:val="22"/>
        </w:rPr>
        <w:t xml:space="preserve">Lead the development team to implement enterprise coding standards and controls in the new </w:t>
      </w:r>
      <w:r>
        <w:rPr>
          <w:rFonts w:asciiTheme="minorHAnsi" w:hAnsiTheme="minorHAnsi" w:cstheme="minorHAnsi"/>
          <w:sz w:val="22"/>
          <w:szCs w:val="22"/>
        </w:rPr>
        <w:t>ELicensing</w:t>
      </w:r>
      <w:r w:rsidRPr="00DF4517">
        <w:rPr>
          <w:rFonts w:asciiTheme="minorHAnsi" w:hAnsiTheme="minorHAnsi" w:cstheme="minorHAnsi"/>
          <w:sz w:val="22"/>
          <w:szCs w:val="22"/>
        </w:rPr>
        <w:t xml:space="preserve"> application</w:t>
      </w:r>
    </w:p>
    <w:p w14:paraId="4C708BD1" w14:textId="14B0BA94" w:rsidR="00DF4517" w:rsidRDefault="00DF4517" w:rsidP="00DF4517">
      <w:pPr>
        <w:pStyle w:val="ListParagraph"/>
        <w:numPr>
          <w:ilvl w:val="0"/>
          <w:numId w:val="39"/>
        </w:numPr>
        <w:rPr>
          <w:rFonts w:asciiTheme="minorHAnsi" w:hAnsiTheme="minorHAnsi" w:cstheme="minorHAnsi"/>
          <w:sz w:val="22"/>
          <w:szCs w:val="22"/>
        </w:rPr>
      </w:pPr>
      <w:r w:rsidRPr="00DF4517">
        <w:rPr>
          <w:rFonts w:asciiTheme="minorHAnsi" w:hAnsiTheme="minorHAnsi" w:cstheme="minorHAnsi"/>
          <w:sz w:val="22"/>
          <w:szCs w:val="22"/>
        </w:rPr>
        <w:t>Implemented API endpoints from Integrated systems so that other systems can move on to the new technologies or API Versioning (enhancements) without impacting our system</w:t>
      </w:r>
    </w:p>
    <w:p w14:paraId="791FE902" w14:textId="77777777" w:rsidR="00DF4517" w:rsidRPr="00DF4517" w:rsidRDefault="00DF4517" w:rsidP="00DF4517">
      <w:pPr>
        <w:pStyle w:val="NormalWeb"/>
        <w:numPr>
          <w:ilvl w:val="0"/>
          <w:numId w:val="39"/>
        </w:numPr>
        <w:shd w:val="clear" w:color="auto" w:fill="FFFFFF"/>
        <w:spacing w:before="0" w:beforeAutospacing="0" w:after="0" w:afterAutospacing="0"/>
        <w:textAlignment w:val="baseline"/>
        <w:rPr>
          <w:rFonts w:asciiTheme="minorHAnsi" w:hAnsiTheme="minorHAnsi" w:cstheme="minorHAnsi"/>
          <w:sz w:val="22"/>
          <w:szCs w:val="22"/>
        </w:rPr>
      </w:pPr>
      <w:r w:rsidRPr="00DF4517">
        <w:rPr>
          <w:rFonts w:asciiTheme="minorHAnsi" w:hAnsiTheme="minorHAnsi" w:cstheme="minorHAnsi"/>
          <w:sz w:val="22"/>
          <w:szCs w:val="22"/>
        </w:rPr>
        <w:t>Worked with Global Search team to identify changes on the replatform of Mutual Knowledge search engine.</w:t>
      </w:r>
    </w:p>
    <w:p w14:paraId="583ADEE5" w14:textId="77777777" w:rsidR="00DF4517" w:rsidRPr="00DF4517" w:rsidRDefault="00DF4517" w:rsidP="00DF4517">
      <w:pPr>
        <w:pStyle w:val="NormalWeb"/>
        <w:shd w:val="clear" w:color="auto" w:fill="FFFFFF"/>
        <w:spacing w:before="0" w:beforeAutospacing="0" w:after="0" w:afterAutospacing="0"/>
        <w:ind w:left="1080"/>
        <w:textAlignment w:val="baseline"/>
        <w:rPr>
          <w:rFonts w:asciiTheme="minorHAnsi" w:hAnsiTheme="minorHAnsi" w:cstheme="minorHAnsi"/>
          <w:sz w:val="22"/>
          <w:szCs w:val="22"/>
        </w:rPr>
      </w:pPr>
    </w:p>
    <w:p w14:paraId="6585EA0E" w14:textId="77777777" w:rsidR="00DF4517" w:rsidRPr="00DF4517" w:rsidRDefault="00DF4517" w:rsidP="00DF4517">
      <w:pPr>
        <w:pStyle w:val="NormalWeb"/>
        <w:shd w:val="clear" w:color="auto" w:fill="FFFFFF"/>
        <w:spacing w:before="0" w:beforeAutospacing="0" w:after="0" w:afterAutospacing="0"/>
        <w:ind w:left="1080"/>
        <w:textAlignment w:val="baseline"/>
        <w:rPr>
          <w:rFonts w:asciiTheme="minorHAnsi" w:hAnsiTheme="minorHAnsi" w:cstheme="minorHAnsi"/>
          <w:sz w:val="22"/>
          <w:szCs w:val="22"/>
        </w:rPr>
      </w:pPr>
      <w:r w:rsidRPr="00DF4517">
        <w:rPr>
          <w:rFonts w:asciiTheme="minorHAnsi" w:hAnsiTheme="minorHAnsi" w:cstheme="minorHAnsi"/>
          <w:sz w:val="22"/>
          <w:szCs w:val="22"/>
        </w:rPr>
        <w:t>Implemented adaptive search methodology into new platform of Mutual knowledge which works similar to google search engine which provides suggestions, most frequent used words and spelling corrections. It enhances user experience will improve to the great extent in search capabilities</w:t>
      </w:r>
    </w:p>
    <w:p w14:paraId="6014EE26" w14:textId="77777777" w:rsidR="00DF4517" w:rsidRDefault="00DF4517" w:rsidP="004465AC">
      <w:pPr>
        <w:rPr>
          <w:rFonts w:asciiTheme="minorHAnsi" w:hAnsiTheme="minorHAnsi" w:cstheme="minorHAnsi"/>
          <w:sz w:val="22"/>
          <w:szCs w:val="22"/>
        </w:rPr>
      </w:pPr>
    </w:p>
    <w:p w14:paraId="7DEA9229" w14:textId="77777777" w:rsidR="00DF4517" w:rsidRPr="000E5809" w:rsidRDefault="00DF4517" w:rsidP="004465AC">
      <w:pPr>
        <w:rPr>
          <w:rFonts w:asciiTheme="minorHAnsi" w:hAnsiTheme="minorHAnsi" w:cstheme="minorHAnsi"/>
          <w:sz w:val="22"/>
          <w:szCs w:val="22"/>
        </w:rPr>
      </w:pPr>
    </w:p>
    <w:p w14:paraId="140BD5DA" w14:textId="77777777" w:rsidR="00762826" w:rsidRPr="000E5809" w:rsidRDefault="00762826" w:rsidP="004465AC">
      <w:pPr>
        <w:rPr>
          <w:rFonts w:asciiTheme="minorHAnsi" w:hAnsiTheme="minorHAnsi" w:cstheme="minorHAnsi"/>
          <w:sz w:val="22"/>
          <w:szCs w:val="22"/>
        </w:rPr>
      </w:pPr>
    </w:p>
    <w:p w14:paraId="2517D866" w14:textId="77777777" w:rsidR="000E5809"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Transcore</w:t>
      </w:r>
      <w:r w:rsidR="000E5809" w:rsidRPr="000E5809">
        <w:rPr>
          <w:rFonts w:asciiTheme="minorHAnsi" w:hAnsiTheme="minorHAnsi" w:cstheme="minorHAnsi"/>
          <w:b/>
          <w:sz w:val="22"/>
          <w:szCs w:val="22"/>
        </w:rPr>
        <w:t xml:space="preserve"> - </w:t>
      </w:r>
      <w:r w:rsidRPr="000E5809">
        <w:rPr>
          <w:rFonts w:asciiTheme="minorHAnsi" w:hAnsiTheme="minorHAnsi" w:cstheme="minorHAnsi"/>
          <w:b/>
          <w:sz w:val="22"/>
          <w:szCs w:val="22"/>
        </w:rPr>
        <w:t>Plano, Texas</w:t>
      </w:r>
    </w:p>
    <w:p w14:paraId="1ED5907B" w14:textId="0AAD9B91" w:rsidR="00E502FB" w:rsidRPr="000E5809" w:rsidRDefault="007F41B6" w:rsidP="004465AC">
      <w:pPr>
        <w:rPr>
          <w:rFonts w:asciiTheme="minorHAnsi" w:hAnsiTheme="minorHAnsi" w:cstheme="minorHAnsi"/>
          <w:b/>
          <w:sz w:val="22"/>
          <w:szCs w:val="22"/>
        </w:rPr>
      </w:pPr>
      <w:r>
        <w:rPr>
          <w:rFonts w:asciiTheme="minorHAnsi" w:hAnsiTheme="minorHAnsi" w:cstheme="minorHAnsi"/>
          <w:b/>
          <w:sz w:val="22"/>
          <w:szCs w:val="22"/>
        </w:rPr>
        <w:t>Senior .Net developer</w:t>
      </w:r>
    </w:p>
    <w:p w14:paraId="021486D8" w14:textId="6471459F" w:rsidR="00762826" w:rsidRPr="000E5809" w:rsidRDefault="00E65E8D" w:rsidP="004465AC">
      <w:pPr>
        <w:rPr>
          <w:rFonts w:asciiTheme="minorHAnsi" w:hAnsiTheme="minorHAnsi" w:cstheme="minorHAnsi"/>
          <w:sz w:val="22"/>
          <w:szCs w:val="22"/>
        </w:rPr>
      </w:pPr>
      <w:r>
        <w:rPr>
          <w:rFonts w:asciiTheme="minorHAnsi" w:hAnsiTheme="minorHAnsi" w:cstheme="minorHAnsi"/>
          <w:b/>
          <w:sz w:val="22"/>
          <w:szCs w:val="22"/>
        </w:rPr>
        <w:lastRenderedPageBreak/>
        <w:t>Mar</w:t>
      </w:r>
      <w:r w:rsidR="00762826" w:rsidRPr="000E5809">
        <w:rPr>
          <w:rFonts w:asciiTheme="minorHAnsi" w:hAnsiTheme="minorHAnsi" w:cstheme="minorHAnsi"/>
          <w:b/>
          <w:sz w:val="22"/>
          <w:szCs w:val="22"/>
        </w:rPr>
        <w:t xml:space="preserve"> 2020 </w:t>
      </w:r>
      <w:r w:rsidR="00E502FB">
        <w:rPr>
          <w:rFonts w:asciiTheme="minorHAnsi" w:hAnsiTheme="minorHAnsi" w:cstheme="minorHAnsi"/>
          <w:b/>
          <w:sz w:val="22"/>
          <w:szCs w:val="22"/>
        </w:rPr>
        <w:t xml:space="preserve">to </w:t>
      </w:r>
      <w:r w:rsidR="006F5AB6">
        <w:rPr>
          <w:rFonts w:asciiTheme="minorHAnsi" w:hAnsiTheme="minorHAnsi" w:cstheme="minorHAnsi"/>
          <w:b/>
          <w:sz w:val="22"/>
          <w:szCs w:val="22"/>
        </w:rPr>
        <w:t>Jun</w:t>
      </w:r>
      <w:r w:rsidR="00985B5C" w:rsidRPr="000E5809">
        <w:rPr>
          <w:rFonts w:asciiTheme="minorHAnsi" w:hAnsiTheme="minorHAnsi" w:cstheme="minorHAnsi"/>
          <w:b/>
          <w:sz w:val="22"/>
          <w:szCs w:val="22"/>
        </w:rPr>
        <w:t xml:space="preserve"> 2020</w:t>
      </w:r>
    </w:p>
    <w:p w14:paraId="6885BCDF" w14:textId="77777777" w:rsidR="000E5809" w:rsidRDefault="000E5809" w:rsidP="004465AC">
      <w:pPr>
        <w:rPr>
          <w:rFonts w:asciiTheme="minorHAnsi" w:hAnsiTheme="minorHAnsi" w:cstheme="minorHAnsi"/>
          <w:bCs/>
          <w:sz w:val="22"/>
          <w:szCs w:val="22"/>
        </w:rPr>
      </w:pPr>
    </w:p>
    <w:p w14:paraId="6DAB9DE3" w14:textId="50A485BB" w:rsidR="00762826" w:rsidRDefault="00762826" w:rsidP="004465AC">
      <w:pPr>
        <w:rPr>
          <w:rFonts w:asciiTheme="minorHAnsi" w:hAnsiTheme="minorHAnsi" w:cstheme="minorHAnsi"/>
          <w:bCs/>
          <w:sz w:val="22"/>
          <w:szCs w:val="22"/>
        </w:rPr>
      </w:pPr>
      <w:r w:rsidRPr="000E5809">
        <w:rPr>
          <w:rFonts w:asciiTheme="minorHAnsi" w:hAnsiTheme="minorHAnsi" w:cstheme="minorHAnsi"/>
          <w:bCs/>
          <w:sz w:val="22"/>
          <w:szCs w:val="22"/>
        </w:rPr>
        <w:t>TransCore provides comprehensive tolling solutions – products and services – to their partners in the toll industry.</w:t>
      </w:r>
      <w:r w:rsidR="00E502FB">
        <w:rPr>
          <w:rFonts w:asciiTheme="minorHAnsi" w:hAnsiTheme="minorHAnsi" w:cstheme="minorHAnsi"/>
          <w:bCs/>
          <w:sz w:val="22"/>
          <w:szCs w:val="22"/>
        </w:rPr>
        <w:t xml:space="preserve"> </w:t>
      </w:r>
      <w:r w:rsidRPr="000E5809">
        <w:rPr>
          <w:rFonts w:asciiTheme="minorHAnsi" w:hAnsiTheme="minorHAnsi" w:cstheme="minorHAnsi"/>
          <w:bCs/>
          <w:sz w:val="22"/>
          <w:szCs w:val="22"/>
        </w:rPr>
        <w:t>OTIC – Ohio Turnpike EZpass customer service is the one of product developing by Transcore.</w:t>
      </w:r>
      <w:r w:rsidR="00E502FB">
        <w:rPr>
          <w:rFonts w:asciiTheme="minorHAnsi" w:hAnsiTheme="minorHAnsi" w:cstheme="minorHAnsi"/>
          <w:bCs/>
          <w:sz w:val="22"/>
          <w:szCs w:val="22"/>
        </w:rPr>
        <w:t xml:space="preserve"> </w:t>
      </w:r>
    </w:p>
    <w:p w14:paraId="52AB2EF9" w14:textId="3B471B41" w:rsidR="007F41B6" w:rsidRDefault="007F41B6" w:rsidP="004465AC">
      <w:pPr>
        <w:rPr>
          <w:rFonts w:asciiTheme="minorHAnsi" w:hAnsiTheme="minorHAnsi" w:cstheme="minorHAnsi"/>
          <w:bCs/>
          <w:sz w:val="22"/>
          <w:szCs w:val="22"/>
        </w:rPr>
      </w:pPr>
      <w:r>
        <w:rPr>
          <w:rFonts w:asciiTheme="minorHAnsi" w:hAnsiTheme="minorHAnsi" w:cstheme="minorHAnsi"/>
          <w:bCs/>
          <w:sz w:val="22"/>
          <w:szCs w:val="22"/>
        </w:rPr>
        <w:t>As a senior developer working in enhancement and application development and supporting production issues.</w:t>
      </w:r>
    </w:p>
    <w:p w14:paraId="6BD50D5D" w14:textId="77777777" w:rsidR="000E5809" w:rsidRPr="000E5809" w:rsidRDefault="000E5809" w:rsidP="004465AC">
      <w:pPr>
        <w:rPr>
          <w:rFonts w:asciiTheme="minorHAnsi" w:hAnsiTheme="minorHAnsi" w:cstheme="minorHAnsi"/>
          <w:bCs/>
          <w:sz w:val="22"/>
          <w:szCs w:val="22"/>
        </w:rPr>
      </w:pPr>
    </w:p>
    <w:p w14:paraId="676EAB62"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1BB1BF85"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Involved in full Software development life-cycle (SDLC)  as senior developer followed by Agile methodologies to produce high quality</w:t>
      </w:r>
    </w:p>
    <w:p w14:paraId="0D0D20E5"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w:t>
      </w:r>
      <w:r w:rsidR="00985B5C" w:rsidRPr="000E5809">
        <w:rPr>
          <w:rFonts w:asciiTheme="minorHAnsi" w:hAnsiTheme="minorHAnsi" w:cstheme="minorHAnsi"/>
          <w:sz w:val="22"/>
          <w:szCs w:val="22"/>
        </w:rPr>
        <w:t>n using ASP.NET, C#.NET, Web API</w:t>
      </w:r>
      <w:r w:rsidRPr="000E5809">
        <w:rPr>
          <w:rFonts w:asciiTheme="minorHAnsi" w:hAnsiTheme="minorHAnsi" w:cstheme="minorHAnsi"/>
          <w:sz w:val="22"/>
          <w:szCs w:val="22"/>
        </w:rPr>
        <w:t xml:space="preserve"> and Windows services</w:t>
      </w:r>
    </w:p>
    <w:p w14:paraId="4BB3A0EC"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AngularJS, Angular 8, Kendo UI, React and Typescript for the front end of applications</w:t>
      </w:r>
    </w:p>
    <w:p w14:paraId="45314C42"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windows services and WCF services</w:t>
      </w:r>
    </w:p>
    <w:p w14:paraId="0F47679B"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Implemented localization to support multiple languages</w:t>
      </w:r>
    </w:p>
    <w:p w14:paraId="415E60CD"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Worked on the REST/Web API to create the services and tested on postman used AngularJS $HTTP service calls and bind data in the table using ng-repeat attributes</w:t>
      </w:r>
    </w:p>
    <w:p w14:paraId="5CB47ADA"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gulp to debug and ng-redux to validate the angular application.</w:t>
      </w:r>
    </w:p>
    <w:p w14:paraId="12D9E9FF"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Worked extensively in using Source control Tree and GIT.</w:t>
      </w:r>
    </w:p>
    <w:p w14:paraId="4CF28539" w14:textId="77777777" w:rsidR="00762826" w:rsidRPr="000E5809" w:rsidRDefault="00762826" w:rsidP="004465AC">
      <w:pPr>
        <w:rPr>
          <w:rFonts w:asciiTheme="minorHAnsi" w:hAnsiTheme="minorHAnsi" w:cstheme="minorHAnsi"/>
          <w:sz w:val="22"/>
          <w:szCs w:val="22"/>
        </w:rPr>
      </w:pPr>
    </w:p>
    <w:p w14:paraId="0EEDAE48" w14:textId="77777777" w:rsidR="00762826" w:rsidRPr="000E5809" w:rsidRDefault="00762826" w:rsidP="004465AC">
      <w:pPr>
        <w:rPr>
          <w:rFonts w:asciiTheme="minorHAnsi" w:hAnsiTheme="minorHAnsi" w:cstheme="minorHAnsi"/>
          <w:sz w:val="22"/>
          <w:szCs w:val="22"/>
        </w:rPr>
      </w:pPr>
    </w:p>
    <w:p w14:paraId="4F43BA13" w14:textId="77777777" w:rsid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Bank of America</w:t>
      </w:r>
      <w:r w:rsidR="000E5809" w:rsidRPr="000E5809">
        <w:rPr>
          <w:rFonts w:asciiTheme="minorHAnsi" w:hAnsiTheme="minorHAnsi" w:cstheme="minorHAnsi"/>
          <w:b/>
          <w:sz w:val="22"/>
          <w:szCs w:val="22"/>
        </w:rPr>
        <w:t xml:space="preserve"> - </w:t>
      </w:r>
      <w:r w:rsidRPr="000E5809">
        <w:rPr>
          <w:rFonts w:asciiTheme="minorHAnsi" w:hAnsiTheme="minorHAnsi" w:cstheme="minorHAnsi"/>
          <w:b/>
          <w:sz w:val="22"/>
          <w:szCs w:val="22"/>
        </w:rPr>
        <w:t>Addison, Texas</w:t>
      </w:r>
    </w:p>
    <w:p w14:paraId="74465466" w14:textId="77777777" w:rsidR="000E5809" w:rsidRPr="00E502FB" w:rsidRDefault="00762826" w:rsidP="004465AC">
      <w:pPr>
        <w:rPr>
          <w:rFonts w:asciiTheme="minorHAnsi" w:hAnsiTheme="minorHAnsi" w:cstheme="minorHAnsi"/>
          <w:b/>
          <w:sz w:val="22"/>
          <w:szCs w:val="22"/>
        </w:rPr>
      </w:pPr>
      <w:r w:rsidRPr="00E502FB">
        <w:rPr>
          <w:rFonts w:asciiTheme="minorHAnsi" w:hAnsiTheme="minorHAnsi" w:cstheme="minorHAnsi"/>
          <w:b/>
          <w:sz w:val="22"/>
          <w:szCs w:val="22"/>
        </w:rPr>
        <w:t>Applicat</w:t>
      </w:r>
      <w:r w:rsidR="00985B5C" w:rsidRPr="00E502FB">
        <w:rPr>
          <w:rFonts w:asciiTheme="minorHAnsi" w:hAnsiTheme="minorHAnsi" w:cstheme="minorHAnsi"/>
          <w:b/>
          <w:sz w:val="22"/>
          <w:szCs w:val="22"/>
        </w:rPr>
        <w:t>ion Programmer Specialist</w:t>
      </w:r>
      <w:r w:rsidR="00842459" w:rsidRPr="00E502FB">
        <w:rPr>
          <w:rFonts w:asciiTheme="minorHAnsi" w:hAnsiTheme="minorHAnsi" w:cstheme="minorHAnsi"/>
          <w:b/>
          <w:sz w:val="22"/>
          <w:szCs w:val="22"/>
        </w:rPr>
        <w:t xml:space="preserve"> </w:t>
      </w:r>
    </w:p>
    <w:p w14:paraId="4920C3AA" w14:textId="77777777" w:rsidR="00762826" w:rsidRDefault="00762826" w:rsidP="004465AC">
      <w:pPr>
        <w:rPr>
          <w:rFonts w:asciiTheme="minorHAnsi" w:hAnsiTheme="minorHAnsi" w:cstheme="minorHAnsi"/>
          <w:b/>
          <w:sz w:val="22"/>
          <w:szCs w:val="22"/>
        </w:rPr>
      </w:pPr>
      <w:r w:rsidRPr="00E502FB">
        <w:rPr>
          <w:rFonts w:asciiTheme="minorHAnsi" w:hAnsiTheme="minorHAnsi" w:cstheme="minorHAnsi"/>
          <w:b/>
          <w:sz w:val="22"/>
          <w:szCs w:val="22"/>
        </w:rPr>
        <w:t xml:space="preserve">Dec 2018 </w:t>
      </w:r>
      <w:r w:rsidR="00E502FB">
        <w:rPr>
          <w:rFonts w:asciiTheme="minorHAnsi" w:hAnsiTheme="minorHAnsi" w:cstheme="minorHAnsi"/>
          <w:b/>
          <w:sz w:val="22"/>
          <w:szCs w:val="22"/>
        </w:rPr>
        <w:t xml:space="preserve">to </w:t>
      </w:r>
      <w:r w:rsidRPr="00E502FB">
        <w:rPr>
          <w:rFonts w:asciiTheme="minorHAnsi" w:hAnsiTheme="minorHAnsi" w:cstheme="minorHAnsi"/>
          <w:b/>
          <w:sz w:val="22"/>
          <w:szCs w:val="22"/>
        </w:rPr>
        <w:t>Nov 2019</w:t>
      </w:r>
    </w:p>
    <w:p w14:paraId="08FF3F48" w14:textId="77777777" w:rsidR="00E502FB" w:rsidRDefault="00E502FB" w:rsidP="004465AC">
      <w:pPr>
        <w:rPr>
          <w:rFonts w:asciiTheme="minorHAnsi" w:hAnsiTheme="minorHAnsi" w:cstheme="minorHAnsi"/>
          <w:b/>
          <w:sz w:val="22"/>
          <w:szCs w:val="22"/>
        </w:rPr>
      </w:pPr>
    </w:p>
    <w:p w14:paraId="44A80C44" w14:textId="73F0BB3A" w:rsidR="007F41B6" w:rsidRDefault="007F41B6" w:rsidP="007F41B6">
      <w:pPr>
        <w:rPr>
          <w:rFonts w:asciiTheme="minorHAnsi" w:hAnsiTheme="minorHAnsi" w:cstheme="minorHAnsi"/>
          <w:bCs/>
          <w:sz w:val="22"/>
          <w:szCs w:val="22"/>
        </w:rPr>
      </w:pPr>
      <w:r w:rsidRPr="00CB64D1">
        <w:rPr>
          <w:rFonts w:asciiTheme="minorHAnsi" w:hAnsiTheme="minorHAnsi" w:cstheme="minorHAnsi"/>
          <w:sz w:val="22"/>
          <w:szCs w:val="22"/>
        </w:rPr>
        <w:t>Bank of America</w:t>
      </w:r>
      <w:r w:rsidRPr="00CB64D1">
        <w:rPr>
          <w:rFonts w:asciiTheme="minorHAnsi" w:hAnsiTheme="minorHAnsi" w:cstheme="minorHAnsi"/>
          <w:bCs/>
          <w:sz w:val="22"/>
          <w:szCs w:val="22"/>
        </w:rPr>
        <w:t> is one of the world's leading financial institutions, serving individuals, small- and middle-market businesses, large corporations</w:t>
      </w:r>
      <w:r>
        <w:rPr>
          <w:rFonts w:asciiTheme="minorHAnsi" w:hAnsiTheme="minorHAnsi" w:cstheme="minorHAnsi"/>
          <w:bCs/>
          <w:sz w:val="22"/>
          <w:szCs w:val="22"/>
        </w:rPr>
        <w:t xml:space="preserve"> with full range of banking, investing, asset management </w:t>
      </w:r>
      <w:r w:rsidR="00F86360">
        <w:rPr>
          <w:rFonts w:asciiTheme="minorHAnsi" w:hAnsiTheme="minorHAnsi" w:cstheme="minorHAnsi"/>
          <w:bCs/>
          <w:sz w:val="22"/>
          <w:szCs w:val="22"/>
        </w:rPr>
        <w:t>and other</w:t>
      </w:r>
      <w:r>
        <w:rPr>
          <w:rFonts w:asciiTheme="minorHAnsi" w:hAnsiTheme="minorHAnsi" w:cstheme="minorHAnsi"/>
          <w:bCs/>
          <w:sz w:val="22"/>
          <w:szCs w:val="22"/>
        </w:rPr>
        <w:t xml:space="preserve"> </w:t>
      </w:r>
      <w:r w:rsidR="00F86360">
        <w:rPr>
          <w:rFonts w:asciiTheme="minorHAnsi" w:hAnsiTheme="minorHAnsi" w:cstheme="minorHAnsi"/>
          <w:bCs/>
          <w:sz w:val="22"/>
          <w:szCs w:val="22"/>
        </w:rPr>
        <w:t>financial and</w:t>
      </w:r>
      <w:r>
        <w:rPr>
          <w:rFonts w:asciiTheme="minorHAnsi" w:hAnsiTheme="minorHAnsi" w:cstheme="minorHAnsi"/>
          <w:bCs/>
          <w:sz w:val="22"/>
          <w:szCs w:val="22"/>
        </w:rPr>
        <w:t xml:space="preserve"> risk management products and services.</w:t>
      </w:r>
    </w:p>
    <w:p w14:paraId="5FDA4D63" w14:textId="37AC429C" w:rsidR="00F86360" w:rsidRDefault="007F41B6" w:rsidP="007F41B6">
      <w:pPr>
        <w:rPr>
          <w:rFonts w:asciiTheme="minorHAnsi" w:hAnsiTheme="minorHAnsi" w:cstheme="minorHAnsi"/>
          <w:bCs/>
          <w:sz w:val="22"/>
          <w:szCs w:val="22"/>
        </w:rPr>
      </w:pPr>
      <w:r>
        <w:rPr>
          <w:rFonts w:asciiTheme="minorHAnsi" w:hAnsiTheme="minorHAnsi" w:cstheme="minorHAnsi"/>
          <w:bCs/>
          <w:sz w:val="22"/>
          <w:szCs w:val="22"/>
        </w:rPr>
        <w:t xml:space="preserve">The department which I am working as a senior dot net developer </w:t>
      </w:r>
      <w:r w:rsidR="00F86360">
        <w:rPr>
          <w:rFonts w:asciiTheme="minorHAnsi" w:hAnsiTheme="minorHAnsi" w:cstheme="minorHAnsi"/>
          <w:bCs/>
          <w:sz w:val="22"/>
          <w:szCs w:val="22"/>
        </w:rPr>
        <w:t>for Consumer</w:t>
      </w:r>
      <w:r>
        <w:rPr>
          <w:rFonts w:asciiTheme="minorHAnsi" w:hAnsiTheme="minorHAnsi" w:cstheme="minorHAnsi"/>
          <w:bCs/>
          <w:sz w:val="22"/>
          <w:szCs w:val="22"/>
        </w:rPr>
        <w:t xml:space="preserve"> Small Bus and Wealth </w:t>
      </w:r>
      <w:r w:rsidR="00F86360">
        <w:rPr>
          <w:rFonts w:asciiTheme="minorHAnsi" w:hAnsiTheme="minorHAnsi" w:cstheme="minorHAnsi"/>
          <w:bCs/>
          <w:sz w:val="22"/>
          <w:szCs w:val="22"/>
        </w:rPr>
        <w:t>management.</w:t>
      </w:r>
      <w:r>
        <w:rPr>
          <w:rFonts w:asciiTheme="minorHAnsi" w:hAnsiTheme="minorHAnsi" w:cstheme="minorHAnsi"/>
          <w:bCs/>
          <w:sz w:val="22"/>
          <w:szCs w:val="22"/>
        </w:rPr>
        <w:t xml:space="preserve">  As a senior dot net developer, migrated application from asp to asp.net and also mentored the junior team members to meet deadlines of the work</w:t>
      </w:r>
      <w:r w:rsidR="00F86360">
        <w:rPr>
          <w:rFonts w:asciiTheme="minorHAnsi" w:hAnsiTheme="minorHAnsi" w:cstheme="minorHAnsi"/>
          <w:bCs/>
          <w:sz w:val="22"/>
          <w:szCs w:val="22"/>
        </w:rPr>
        <w:t>. Collaborated with upstream and downstream teams to source the data and export the data</w:t>
      </w:r>
    </w:p>
    <w:p w14:paraId="71B11DD3" w14:textId="77777777" w:rsidR="00E502FB" w:rsidRDefault="00E502FB" w:rsidP="004465AC">
      <w:pPr>
        <w:rPr>
          <w:rFonts w:asciiTheme="minorHAnsi" w:hAnsiTheme="minorHAnsi" w:cstheme="minorHAnsi"/>
          <w:sz w:val="22"/>
          <w:szCs w:val="22"/>
        </w:rPr>
      </w:pPr>
    </w:p>
    <w:p w14:paraId="32D2108E" w14:textId="77777777" w:rsidR="00762826" w:rsidRPr="000E5809" w:rsidRDefault="00E502FB" w:rsidP="004465AC">
      <w:pPr>
        <w:rPr>
          <w:rFonts w:asciiTheme="minorHAnsi" w:hAnsiTheme="minorHAnsi" w:cstheme="minorHAnsi"/>
          <w:b/>
          <w:bCs/>
          <w:sz w:val="22"/>
          <w:szCs w:val="22"/>
        </w:rPr>
      </w:pPr>
      <w:r>
        <w:rPr>
          <w:rFonts w:asciiTheme="minorHAnsi" w:hAnsiTheme="minorHAnsi" w:cstheme="minorHAnsi"/>
          <w:b/>
          <w:bCs/>
          <w:sz w:val="22"/>
          <w:szCs w:val="22"/>
        </w:rPr>
        <w:t xml:space="preserve">Project: </w:t>
      </w:r>
      <w:r w:rsidR="00762826" w:rsidRPr="000E5809">
        <w:rPr>
          <w:rFonts w:asciiTheme="minorHAnsi" w:hAnsiTheme="minorHAnsi" w:cstheme="minorHAnsi"/>
          <w:b/>
          <w:bCs/>
          <w:sz w:val="22"/>
          <w:szCs w:val="22"/>
        </w:rPr>
        <w:t>CREW</w:t>
      </w:r>
    </w:p>
    <w:p w14:paraId="3FD1D673" w14:textId="77777777" w:rsidR="000E5809" w:rsidRPr="000E5809" w:rsidRDefault="000E5809" w:rsidP="004465AC">
      <w:pPr>
        <w:rPr>
          <w:rFonts w:asciiTheme="minorHAnsi" w:hAnsiTheme="minorHAnsi" w:cstheme="minorHAnsi"/>
          <w:bCs/>
          <w:sz w:val="22"/>
          <w:szCs w:val="22"/>
        </w:rPr>
      </w:pPr>
    </w:p>
    <w:p w14:paraId="701CE2D3" w14:textId="77777777" w:rsidR="00762826" w:rsidRPr="000E5809" w:rsidRDefault="00762826" w:rsidP="004465AC">
      <w:pPr>
        <w:tabs>
          <w:tab w:val="right" w:pos="10800"/>
        </w:tabs>
        <w:rPr>
          <w:rFonts w:asciiTheme="minorHAnsi" w:hAnsiTheme="minorHAnsi" w:cstheme="minorHAnsi"/>
          <w:bCs/>
          <w:sz w:val="22"/>
          <w:szCs w:val="22"/>
        </w:rPr>
      </w:pPr>
      <w:r w:rsidRPr="000E5809">
        <w:rPr>
          <w:rFonts w:asciiTheme="minorHAnsi" w:hAnsiTheme="minorHAnsi" w:cstheme="minorHAnsi"/>
          <w:sz w:val="22"/>
          <w:szCs w:val="22"/>
        </w:rPr>
        <w:t xml:space="preserve">CREW (Consumer Real-estate Website) </w:t>
      </w:r>
      <w:r w:rsidRPr="000E5809">
        <w:rPr>
          <w:rFonts w:asciiTheme="minorHAnsi" w:hAnsiTheme="minorHAnsi" w:cstheme="minorHAnsi"/>
          <w:bCs/>
          <w:sz w:val="22"/>
          <w:szCs w:val="22"/>
        </w:rPr>
        <w:t xml:space="preserve">is a web application which deals with Bank of America Mortgage and Vehicle loan related services. CREW is integrated with many services like ACH Autopay, E-History, Payments, Checks Processing (CHECKS), Payment Exceptions, Wolf, UTL, GenResearch, Paid AHeads… </w:t>
      </w:r>
      <w:r w:rsidR="00985B5C" w:rsidRPr="000E5809">
        <w:rPr>
          <w:rFonts w:asciiTheme="minorHAnsi" w:hAnsiTheme="minorHAnsi" w:cstheme="minorHAnsi"/>
          <w:bCs/>
          <w:sz w:val="22"/>
          <w:szCs w:val="22"/>
        </w:rPr>
        <w:t>etc.</w:t>
      </w:r>
      <w:r w:rsidRPr="000E5809">
        <w:rPr>
          <w:rFonts w:asciiTheme="minorHAnsi" w:hAnsiTheme="minorHAnsi" w:cstheme="minorHAnsi"/>
          <w:bCs/>
          <w:sz w:val="22"/>
          <w:szCs w:val="22"/>
        </w:rPr>
        <w:t xml:space="preserve"> many other services. CREW has lot of jobs which runs every hour/days using autosys and it pulls data from Mainframes and display into the CREW application.</w:t>
      </w:r>
    </w:p>
    <w:p w14:paraId="1F36ABD2" w14:textId="77777777" w:rsidR="00762826" w:rsidRPr="000E5809" w:rsidRDefault="00762826" w:rsidP="004465AC">
      <w:pPr>
        <w:tabs>
          <w:tab w:val="right" w:pos="10800"/>
        </w:tabs>
        <w:rPr>
          <w:rFonts w:asciiTheme="minorHAnsi" w:hAnsiTheme="minorHAnsi" w:cstheme="minorHAnsi"/>
          <w:bCs/>
          <w:sz w:val="22"/>
          <w:szCs w:val="22"/>
        </w:rPr>
      </w:pPr>
    </w:p>
    <w:p w14:paraId="0F6A51D0" w14:textId="77777777" w:rsidR="00762826" w:rsidRPr="000E5809" w:rsidRDefault="00E502FB"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Project: </w:t>
      </w:r>
      <w:r w:rsidR="00762826" w:rsidRPr="000E5809">
        <w:rPr>
          <w:rFonts w:asciiTheme="minorHAnsi" w:hAnsiTheme="minorHAnsi" w:cstheme="minorHAnsi"/>
          <w:b/>
          <w:sz w:val="22"/>
          <w:szCs w:val="22"/>
        </w:rPr>
        <w:t>DM</w:t>
      </w:r>
      <w:r>
        <w:rPr>
          <w:rFonts w:asciiTheme="minorHAnsi" w:hAnsiTheme="minorHAnsi" w:cstheme="minorHAnsi"/>
          <w:b/>
          <w:sz w:val="22"/>
          <w:szCs w:val="22"/>
        </w:rPr>
        <w:t xml:space="preserve"> </w:t>
      </w:r>
      <w:r w:rsidR="00762826" w:rsidRPr="000E5809">
        <w:rPr>
          <w:rFonts w:asciiTheme="minorHAnsi" w:hAnsiTheme="minorHAnsi" w:cstheme="minorHAnsi"/>
          <w:b/>
          <w:sz w:val="22"/>
          <w:szCs w:val="22"/>
        </w:rPr>
        <w:t>Phase</w:t>
      </w:r>
      <w:r>
        <w:rPr>
          <w:rFonts w:asciiTheme="minorHAnsi" w:hAnsiTheme="minorHAnsi" w:cstheme="minorHAnsi"/>
          <w:b/>
          <w:sz w:val="22"/>
          <w:szCs w:val="22"/>
        </w:rPr>
        <w:t xml:space="preserve"> </w:t>
      </w:r>
      <w:r w:rsidR="00762826" w:rsidRPr="000E5809">
        <w:rPr>
          <w:rFonts w:asciiTheme="minorHAnsi" w:hAnsiTheme="minorHAnsi" w:cstheme="minorHAnsi"/>
          <w:b/>
          <w:sz w:val="22"/>
          <w:szCs w:val="22"/>
        </w:rPr>
        <w:t>2</w:t>
      </w:r>
      <w:r w:rsidR="00762826" w:rsidRPr="000E5809">
        <w:rPr>
          <w:rFonts w:asciiTheme="minorHAnsi" w:hAnsiTheme="minorHAnsi" w:cstheme="minorHAnsi"/>
          <w:b/>
          <w:sz w:val="22"/>
          <w:szCs w:val="22"/>
        </w:rPr>
        <w:tab/>
      </w:r>
    </w:p>
    <w:p w14:paraId="7CD146B7" w14:textId="77777777" w:rsidR="00762826" w:rsidRPr="000E5809" w:rsidRDefault="00762826" w:rsidP="004465AC">
      <w:pPr>
        <w:tabs>
          <w:tab w:val="right" w:pos="10800"/>
        </w:tabs>
        <w:rPr>
          <w:rFonts w:asciiTheme="minorHAnsi" w:hAnsiTheme="minorHAnsi" w:cstheme="minorHAnsi"/>
          <w:bCs/>
          <w:sz w:val="22"/>
          <w:szCs w:val="22"/>
        </w:rPr>
      </w:pPr>
    </w:p>
    <w:p w14:paraId="0392D67E" w14:textId="77777777" w:rsidR="00762826" w:rsidRPr="000E5809" w:rsidRDefault="00762826" w:rsidP="004465AC">
      <w:pPr>
        <w:tabs>
          <w:tab w:val="right" w:pos="10800"/>
        </w:tabs>
        <w:rPr>
          <w:rFonts w:asciiTheme="minorHAnsi" w:hAnsiTheme="minorHAnsi" w:cstheme="minorHAnsi"/>
          <w:bCs/>
          <w:sz w:val="22"/>
          <w:szCs w:val="22"/>
        </w:rPr>
      </w:pPr>
      <w:r w:rsidRPr="000E5809">
        <w:rPr>
          <w:rFonts w:asciiTheme="minorHAnsi" w:hAnsiTheme="minorHAnsi" w:cstheme="minorHAnsi"/>
          <w:bCs/>
          <w:sz w:val="22"/>
          <w:szCs w:val="22"/>
        </w:rPr>
        <w:t xml:space="preserve">Debt Manager </w:t>
      </w:r>
      <w:r w:rsidR="00E502FB">
        <w:rPr>
          <w:rFonts w:asciiTheme="minorHAnsi" w:hAnsiTheme="minorHAnsi" w:cstheme="minorHAnsi"/>
          <w:bCs/>
          <w:sz w:val="22"/>
          <w:szCs w:val="22"/>
        </w:rPr>
        <w:t xml:space="preserve">(DM) </w:t>
      </w:r>
      <w:r w:rsidRPr="000E5809">
        <w:rPr>
          <w:rFonts w:asciiTheme="minorHAnsi" w:hAnsiTheme="minorHAnsi" w:cstheme="minorHAnsi"/>
          <w:bCs/>
          <w:sz w:val="22"/>
          <w:szCs w:val="22"/>
        </w:rPr>
        <w:t>is a Mainframe system. DM is created in place RMS (Recovery Management system) to handle debt payment transaction as BOA deprecating Recovery Management system. DM team is working phase by phase to move all the Mortgage, Consumer Vehicle loans, HELOC, HELOAN and Small Business term loans from RMS system to DM.</w:t>
      </w:r>
    </w:p>
    <w:p w14:paraId="333B4490" w14:textId="77777777" w:rsidR="00762826" w:rsidRPr="000E5809" w:rsidRDefault="00762826" w:rsidP="004465AC">
      <w:pPr>
        <w:tabs>
          <w:tab w:val="right" w:pos="10800"/>
        </w:tabs>
        <w:rPr>
          <w:rFonts w:asciiTheme="minorHAnsi" w:hAnsiTheme="minorHAnsi" w:cstheme="minorHAnsi"/>
          <w:bCs/>
          <w:sz w:val="22"/>
          <w:szCs w:val="22"/>
        </w:rPr>
      </w:pPr>
    </w:p>
    <w:p w14:paraId="03C2294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Roles &amp; Responsibilities: </w:t>
      </w:r>
    </w:p>
    <w:p w14:paraId="4AB6178E"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Involved in full Software development life-cycle (SDLC) followed by Agile methodologies to produce high quality</w:t>
      </w:r>
    </w:p>
    <w:p w14:paraId="46B2741C" w14:textId="77777777" w:rsidR="00762826" w:rsidRPr="000E5809" w:rsidRDefault="004D4400"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Software</w:t>
      </w:r>
      <w:r w:rsidR="00762826" w:rsidRPr="000E5809">
        <w:rPr>
          <w:rFonts w:asciiTheme="minorHAnsi" w:hAnsiTheme="minorHAnsi" w:cstheme="minorHAnsi"/>
          <w:sz w:val="22"/>
          <w:szCs w:val="22"/>
        </w:rPr>
        <w:t xml:space="preserve"> model using N-Layer Architecture.</w:t>
      </w:r>
    </w:p>
    <w:p w14:paraId="471D21A0"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Gathered the requirements and prepared Functional Design Document.</w:t>
      </w:r>
    </w:p>
    <w:p w14:paraId="439FCD98"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Involved in rewriting VB6 Legacy Web Application to C# Application using</w:t>
      </w:r>
    </w:p>
    <w:p w14:paraId="649F0B38"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Web Services</w:t>
      </w:r>
    </w:p>
    <w:p w14:paraId="447E5CBA"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and web services</w:t>
      </w:r>
    </w:p>
    <w:p w14:paraId="3EB82F4D"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CSS</w:t>
      </w:r>
    </w:p>
    <w:p w14:paraId="3AFB6DBF"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Used ADO.NET to perform CURD operations in SQL server 2014</w:t>
      </w:r>
    </w:p>
    <w:p w14:paraId="5AAE0AE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Used SQL Server 2014 to create tables and stored procedures </w:t>
      </w:r>
    </w:p>
    <w:p w14:paraId="61E4596A"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Enhanced the windows job and runs by using autosys to test the data</w:t>
      </w:r>
    </w:p>
    <w:p w14:paraId="1047252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Worked closely with testing team to provide updates on new changes and to provide application overview to automation team.</w:t>
      </w:r>
    </w:p>
    <w:p w14:paraId="146832DD"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Worked with multiple teams to enhance Debt Manager-PhaseII (Integrated project) application </w:t>
      </w:r>
    </w:p>
    <w:p w14:paraId="7C7413E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Worked with Deployment team to release CRQ to Prod and involved in Postproduction Validation</w:t>
      </w:r>
    </w:p>
    <w:p w14:paraId="0C2BCFDF"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Responsible for creating efficient design and developing User Interaction screens using HTML, CSS3, Bootstrap, JavaScript, Angular 2 </w:t>
      </w:r>
    </w:p>
    <w:p w14:paraId="07D260C7"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Experience with creating custom directives, decorators, and services to interface with restful services</w:t>
      </w:r>
    </w:p>
    <w:p w14:paraId="2CD75FB3"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Implemented Angular Router to enable navigation from one view to the next as customer performs application tasks.</w:t>
      </w:r>
    </w:p>
    <w:p w14:paraId="5D7F32B6"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4D4400" w:rsidRPr="000E5809">
        <w:rPr>
          <w:rFonts w:asciiTheme="minorHAnsi" w:hAnsiTheme="minorHAnsi" w:cstheme="minorHAnsi"/>
          <w:sz w:val="22"/>
          <w:szCs w:val="22"/>
        </w:rPr>
        <w:t>Bit bucket</w:t>
      </w:r>
      <w:r w:rsidRPr="000E5809">
        <w:rPr>
          <w:rFonts w:asciiTheme="minorHAnsi" w:hAnsiTheme="minorHAnsi" w:cstheme="minorHAnsi"/>
          <w:sz w:val="22"/>
          <w:szCs w:val="22"/>
        </w:rPr>
        <w:t>, Jenkins and Horizon to do Continuous Integration and Continuous Deployment of the code</w:t>
      </w:r>
    </w:p>
    <w:p w14:paraId="73C96467" w14:textId="77777777" w:rsidR="00762826" w:rsidRPr="000E5809" w:rsidRDefault="00762826" w:rsidP="004465AC">
      <w:pPr>
        <w:pStyle w:val="ListParagraph"/>
        <w:numPr>
          <w:ilvl w:val="0"/>
          <w:numId w:val="32"/>
        </w:numPr>
        <w:rPr>
          <w:rFonts w:asciiTheme="minorHAnsi" w:hAnsiTheme="minorHAnsi" w:cstheme="minorHAnsi"/>
          <w:bCs/>
          <w:sz w:val="22"/>
          <w:szCs w:val="22"/>
        </w:rPr>
      </w:pPr>
      <w:r w:rsidRPr="000E5809">
        <w:rPr>
          <w:rFonts w:asciiTheme="minorHAnsi" w:hAnsiTheme="minorHAnsi" w:cstheme="minorHAnsi"/>
          <w:bCs/>
          <w:sz w:val="22"/>
          <w:szCs w:val="22"/>
        </w:rPr>
        <w:t>Attend daily stand</w:t>
      </w:r>
      <w:r w:rsidR="000E5809">
        <w:rPr>
          <w:rFonts w:asciiTheme="minorHAnsi" w:hAnsiTheme="minorHAnsi" w:cstheme="minorHAnsi"/>
          <w:bCs/>
          <w:sz w:val="22"/>
          <w:szCs w:val="22"/>
        </w:rPr>
        <w:t>-</w:t>
      </w:r>
      <w:r w:rsidRPr="000E5809">
        <w:rPr>
          <w:rFonts w:asciiTheme="minorHAnsi" w:hAnsiTheme="minorHAnsi" w:cstheme="minorHAnsi"/>
          <w:bCs/>
          <w:sz w:val="22"/>
          <w:szCs w:val="22"/>
        </w:rPr>
        <w:t>ups, backlog grooming sessions, sprint review/planning sessions as a part for Agile</w:t>
      </w:r>
    </w:p>
    <w:p w14:paraId="101DC007" w14:textId="77777777" w:rsidR="00762826" w:rsidRPr="000E5809" w:rsidRDefault="00762826" w:rsidP="004465AC">
      <w:pPr>
        <w:pStyle w:val="ListParagraph"/>
        <w:numPr>
          <w:ilvl w:val="0"/>
          <w:numId w:val="32"/>
        </w:numPr>
        <w:rPr>
          <w:rFonts w:asciiTheme="minorHAnsi" w:hAnsiTheme="minorHAnsi" w:cstheme="minorHAnsi"/>
          <w:bCs/>
          <w:sz w:val="22"/>
          <w:szCs w:val="22"/>
        </w:rPr>
      </w:pPr>
      <w:r w:rsidRPr="000E5809">
        <w:rPr>
          <w:rFonts w:asciiTheme="minorHAnsi" w:hAnsiTheme="minorHAnsi" w:cstheme="minorHAnsi"/>
          <w:bCs/>
          <w:sz w:val="22"/>
          <w:szCs w:val="22"/>
        </w:rPr>
        <w:t>Handled Weekly Defects/Enhancement status reports.</w:t>
      </w:r>
    </w:p>
    <w:p w14:paraId="605C82B7"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bCs/>
          <w:sz w:val="22"/>
          <w:szCs w:val="22"/>
        </w:rPr>
        <w:t>Worked on Microsoft Team Foundation Server for version con</w:t>
      </w:r>
      <w:r w:rsidR="000E5809" w:rsidRPr="000E5809">
        <w:rPr>
          <w:rFonts w:asciiTheme="minorHAnsi" w:hAnsiTheme="minorHAnsi" w:cstheme="minorHAnsi"/>
          <w:bCs/>
          <w:sz w:val="22"/>
          <w:szCs w:val="22"/>
        </w:rPr>
        <w:t>trol and individual task status</w:t>
      </w:r>
    </w:p>
    <w:p w14:paraId="580F8CD5"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ab/>
      </w:r>
      <w:r w:rsidRPr="000E5809">
        <w:rPr>
          <w:rFonts w:asciiTheme="minorHAnsi" w:hAnsiTheme="minorHAnsi" w:cstheme="minorHAnsi"/>
          <w:sz w:val="22"/>
          <w:szCs w:val="22"/>
        </w:rPr>
        <w:tab/>
      </w:r>
    </w:p>
    <w:p w14:paraId="679AA5DD" w14:textId="230CFF3A" w:rsidR="00762826" w:rsidRPr="00E502FB" w:rsidRDefault="007F41B6"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Bank of America , Addison, Texas</w:t>
      </w:r>
      <w:r w:rsidR="00762826" w:rsidRPr="00E502FB">
        <w:rPr>
          <w:rFonts w:asciiTheme="minorHAnsi" w:hAnsiTheme="minorHAnsi" w:cstheme="minorHAnsi"/>
          <w:b/>
          <w:sz w:val="22"/>
          <w:szCs w:val="22"/>
        </w:rPr>
        <w:tab/>
      </w:r>
    </w:p>
    <w:p w14:paraId="32D9EB00" w14:textId="77777777" w:rsidR="000E5809" w:rsidRPr="000E5809"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Applicat</w:t>
      </w:r>
      <w:r w:rsidR="004D4400" w:rsidRPr="000E5809">
        <w:rPr>
          <w:rFonts w:asciiTheme="minorHAnsi" w:hAnsiTheme="minorHAnsi" w:cstheme="minorHAnsi"/>
          <w:b/>
          <w:sz w:val="22"/>
          <w:szCs w:val="22"/>
        </w:rPr>
        <w:t>ion Programmer Specialist</w:t>
      </w:r>
      <w:r w:rsidR="004D4400" w:rsidRPr="000E5809">
        <w:rPr>
          <w:rFonts w:asciiTheme="minorHAnsi" w:hAnsiTheme="minorHAnsi" w:cstheme="minorHAnsi"/>
          <w:b/>
          <w:sz w:val="22"/>
          <w:szCs w:val="22"/>
        </w:rPr>
        <w:tab/>
      </w:r>
      <w:r w:rsidR="00842459" w:rsidRPr="000E5809">
        <w:rPr>
          <w:rFonts w:asciiTheme="minorHAnsi" w:hAnsiTheme="minorHAnsi" w:cstheme="minorHAnsi"/>
          <w:b/>
          <w:sz w:val="22"/>
          <w:szCs w:val="22"/>
        </w:rPr>
        <w:t xml:space="preserve"> </w:t>
      </w:r>
    </w:p>
    <w:p w14:paraId="6D191F10" w14:textId="77777777" w:rsidR="00762826"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 xml:space="preserve">Jul 2017 </w:t>
      </w:r>
      <w:r w:rsidR="00E502FB">
        <w:rPr>
          <w:rFonts w:asciiTheme="minorHAnsi" w:hAnsiTheme="minorHAnsi" w:cstheme="minorHAnsi"/>
          <w:b/>
          <w:sz w:val="22"/>
          <w:szCs w:val="22"/>
        </w:rPr>
        <w:t>to</w:t>
      </w:r>
      <w:r w:rsidRPr="000E5809">
        <w:rPr>
          <w:rFonts w:asciiTheme="minorHAnsi" w:hAnsiTheme="minorHAnsi" w:cstheme="minorHAnsi"/>
          <w:b/>
          <w:sz w:val="22"/>
          <w:szCs w:val="22"/>
        </w:rPr>
        <w:t xml:space="preserve"> Jun 2018</w:t>
      </w:r>
    </w:p>
    <w:p w14:paraId="77C98E43" w14:textId="77777777" w:rsidR="006901F7" w:rsidRDefault="006901F7" w:rsidP="004465AC">
      <w:pPr>
        <w:rPr>
          <w:rFonts w:asciiTheme="minorHAnsi" w:hAnsiTheme="minorHAnsi" w:cstheme="minorHAnsi"/>
          <w:b/>
          <w:sz w:val="22"/>
          <w:szCs w:val="22"/>
        </w:rPr>
      </w:pPr>
    </w:p>
    <w:p w14:paraId="7161AE66" w14:textId="5E863B3D" w:rsidR="00F86360" w:rsidRDefault="00F86360" w:rsidP="00F86360">
      <w:pPr>
        <w:rPr>
          <w:rFonts w:asciiTheme="minorHAnsi" w:hAnsiTheme="minorHAnsi" w:cstheme="minorHAnsi"/>
          <w:bCs/>
          <w:sz w:val="22"/>
          <w:szCs w:val="22"/>
        </w:rPr>
      </w:pPr>
      <w:r>
        <w:rPr>
          <w:rFonts w:asciiTheme="minorHAnsi" w:hAnsiTheme="minorHAnsi" w:cstheme="minorHAnsi"/>
          <w:bCs/>
          <w:sz w:val="22"/>
          <w:szCs w:val="22"/>
        </w:rPr>
        <w:t>The department which I am working as a senior dot net developer for GLOBAL COMPLIANCE AND Operational Risk.  As a senior dot net developer, participated in team architectural meetings and development, enhancement of the application and supported production issues and bug fixes</w:t>
      </w:r>
    </w:p>
    <w:p w14:paraId="2AC249DE" w14:textId="77777777" w:rsidR="000E5809" w:rsidRPr="000E5809" w:rsidRDefault="000E5809" w:rsidP="004465AC">
      <w:pPr>
        <w:rPr>
          <w:rFonts w:asciiTheme="minorHAnsi" w:hAnsiTheme="minorHAnsi" w:cstheme="minorHAnsi"/>
          <w:sz w:val="22"/>
          <w:szCs w:val="22"/>
        </w:rPr>
      </w:pPr>
    </w:p>
    <w:p w14:paraId="7A9883F0"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Continuous Monitoring is a simple, consolidated application that allows all users involved in the remediation process to easily find vulnerability information and help track its remediation progress.</w:t>
      </w:r>
      <w:r w:rsidR="006901F7">
        <w:rPr>
          <w:rFonts w:asciiTheme="minorHAnsi" w:hAnsiTheme="minorHAnsi" w:cstheme="minorHAnsi"/>
          <w:sz w:val="22"/>
          <w:szCs w:val="22"/>
        </w:rPr>
        <w:t xml:space="preserve"> </w:t>
      </w:r>
      <w:r w:rsidRPr="000E5809">
        <w:rPr>
          <w:rFonts w:asciiTheme="minorHAnsi" w:hAnsiTheme="minorHAnsi" w:cstheme="minorHAnsi"/>
          <w:sz w:val="22"/>
          <w:szCs w:val="22"/>
        </w:rPr>
        <w:t>Continuous Monitoring supports many powerful and unique features including:</w:t>
      </w:r>
    </w:p>
    <w:p w14:paraId="480A9A87"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Access at lightning speed to the same vulnerability data in GIS Dashboard</w:t>
      </w:r>
    </w:p>
    <w:p w14:paraId="59D70F1F"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Help tracking all of your vulnerabilities and their progress over time</w:t>
      </w:r>
    </w:p>
    <w:p w14:paraId="2A6C0F8D"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Share information and progress with users within the portal or export data to excel if needed</w:t>
      </w:r>
    </w:p>
    <w:p w14:paraId="0E9D4E4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43D16452"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Involved in design and development of web application using ASP.NET, C#.NET, MVC and </w:t>
      </w:r>
      <w:r w:rsidR="009D7C86" w:rsidRPr="000E5809">
        <w:rPr>
          <w:rFonts w:asciiTheme="minorHAnsi" w:hAnsiTheme="minorHAnsi" w:cstheme="minorHAnsi"/>
          <w:sz w:val="22"/>
          <w:szCs w:val="22"/>
        </w:rPr>
        <w:t>Restful</w:t>
      </w:r>
      <w:r w:rsidRPr="000E5809">
        <w:rPr>
          <w:rFonts w:asciiTheme="minorHAnsi" w:hAnsiTheme="minorHAnsi" w:cstheme="minorHAnsi"/>
          <w:sz w:val="22"/>
          <w:szCs w:val="22"/>
        </w:rPr>
        <w:t xml:space="preserve"> API Services</w:t>
      </w:r>
    </w:p>
    <w:p w14:paraId="530265CB"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Visual Studio 2015 to develop Rest API Services, web forms and web applications</w:t>
      </w:r>
    </w:p>
    <w:p w14:paraId="1E080BF1"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9D7C86" w:rsidRPr="000E5809">
        <w:rPr>
          <w:rFonts w:asciiTheme="minorHAnsi" w:hAnsiTheme="minorHAnsi" w:cstheme="minorHAnsi"/>
          <w:sz w:val="22"/>
          <w:szCs w:val="22"/>
        </w:rPr>
        <w:t>Restful</w:t>
      </w:r>
      <w:r w:rsidRPr="000E5809">
        <w:rPr>
          <w:rFonts w:asciiTheme="minorHAnsi" w:hAnsiTheme="minorHAnsi" w:cstheme="minorHAnsi"/>
          <w:sz w:val="22"/>
          <w:szCs w:val="22"/>
        </w:rPr>
        <w:t xml:space="preserve"> API Services to interact with SOLR instance and GIS Toolkit to read and write data</w:t>
      </w:r>
    </w:p>
    <w:p w14:paraId="35BEE54F"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9D7C86" w:rsidRPr="000E5809">
        <w:rPr>
          <w:rFonts w:asciiTheme="minorHAnsi" w:hAnsiTheme="minorHAnsi" w:cstheme="minorHAnsi"/>
          <w:sz w:val="22"/>
          <w:szCs w:val="22"/>
        </w:rPr>
        <w:t>Cloud era</w:t>
      </w:r>
      <w:r w:rsidRPr="000E5809">
        <w:rPr>
          <w:rFonts w:asciiTheme="minorHAnsi" w:hAnsiTheme="minorHAnsi" w:cstheme="minorHAnsi"/>
          <w:sz w:val="22"/>
          <w:szCs w:val="22"/>
        </w:rPr>
        <w:t xml:space="preserve"> Proxy to interact with </w:t>
      </w:r>
      <w:r w:rsidR="009D7C86" w:rsidRPr="000E5809">
        <w:rPr>
          <w:rFonts w:asciiTheme="minorHAnsi" w:hAnsiTheme="minorHAnsi" w:cstheme="minorHAnsi"/>
          <w:sz w:val="22"/>
          <w:szCs w:val="22"/>
        </w:rPr>
        <w:t>Cloud era</w:t>
      </w:r>
      <w:r w:rsidRPr="000E5809">
        <w:rPr>
          <w:rFonts w:asciiTheme="minorHAnsi" w:hAnsiTheme="minorHAnsi" w:cstheme="minorHAnsi"/>
          <w:sz w:val="22"/>
          <w:szCs w:val="22"/>
        </w:rPr>
        <w:t xml:space="preserve"> Rock Data Source</w:t>
      </w:r>
    </w:p>
    <w:p w14:paraId="776FC97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Migrated DNN8 application to MVC5 application</w:t>
      </w:r>
    </w:p>
    <w:p w14:paraId="16918652"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CSS, Bootstrap, Angular2 and jQuery UI</w:t>
      </w:r>
    </w:p>
    <w:p w14:paraId="67DABD65"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Experience with creating custom directives, decorators, and services to interface with restful services</w:t>
      </w:r>
    </w:p>
    <w:p w14:paraId="4DA0C214"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Experience in working with Angular 2 modules, services, templates, directives, services and dependency injection to create a SPA</w:t>
      </w:r>
    </w:p>
    <w:p w14:paraId="2B4252CE"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Experience on Angular 2/ Typescript SPA domains</w:t>
      </w:r>
    </w:p>
    <w:p w14:paraId="2A6F8500"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Hands on Experience on Angular CLI (Command line Interface)</w:t>
      </w:r>
    </w:p>
    <w:p w14:paraId="134E1483"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N-tier architecture to implement service, business and data layers</w:t>
      </w:r>
    </w:p>
    <w:p w14:paraId="3575B251"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ADO.NET to perform CURD operations in SQL server 2014</w:t>
      </w:r>
    </w:p>
    <w:p w14:paraId="7F46A743"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HBase to read and update data from ROCK Data loader to SOLR instance and from SOLR instance to .NET application</w:t>
      </w:r>
    </w:p>
    <w:p w14:paraId="548BAD60"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SQL Server 2014 to create tables, stored procedures and user defined functions</w:t>
      </w:r>
    </w:p>
    <w:p w14:paraId="0D87156B"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Parallel programming to iterate huge data and multi-threaded programming to improve performance of application</w:t>
      </w:r>
    </w:p>
    <w:p w14:paraId="124D5FA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Extensively used jQuery for client-side scripting and to create UI</w:t>
      </w:r>
    </w:p>
    <w:p w14:paraId="3D5C0CFF" w14:textId="77777777" w:rsidR="00762826" w:rsidRPr="000E5809" w:rsidRDefault="00762826" w:rsidP="004465AC">
      <w:pPr>
        <w:rPr>
          <w:rFonts w:asciiTheme="minorHAnsi" w:hAnsiTheme="minorHAnsi" w:cstheme="minorHAnsi"/>
          <w:sz w:val="22"/>
          <w:szCs w:val="22"/>
        </w:rPr>
      </w:pPr>
    </w:p>
    <w:p w14:paraId="0F6B5F5E" w14:textId="77777777" w:rsidR="000E5809" w:rsidRDefault="000E5809"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Frontier Communications - Allen, Texas</w:t>
      </w:r>
    </w:p>
    <w:p w14:paraId="25364CA0" w14:textId="77777777" w:rsidR="006901F7" w:rsidRDefault="006901F7" w:rsidP="006901F7">
      <w:pPr>
        <w:rPr>
          <w:rFonts w:asciiTheme="minorHAnsi" w:hAnsiTheme="minorHAnsi" w:cstheme="minorHAnsi"/>
          <w:sz w:val="22"/>
          <w:szCs w:val="22"/>
        </w:rPr>
      </w:pPr>
      <w:r w:rsidRPr="000E5809">
        <w:rPr>
          <w:rFonts w:asciiTheme="minorHAnsi" w:hAnsiTheme="minorHAnsi" w:cstheme="minorHAnsi"/>
          <w:b/>
          <w:sz w:val="22"/>
          <w:szCs w:val="22"/>
        </w:rPr>
        <w:t>Senior .Net Developer</w:t>
      </w:r>
    </w:p>
    <w:p w14:paraId="2F2667CC" w14:textId="77777777" w:rsidR="00762826"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Apr 2017 </w:t>
      </w:r>
      <w:r w:rsidR="006901F7">
        <w:rPr>
          <w:rFonts w:asciiTheme="minorHAnsi" w:hAnsiTheme="minorHAnsi" w:cstheme="minorHAnsi"/>
          <w:b/>
          <w:sz w:val="22"/>
          <w:szCs w:val="22"/>
        </w:rPr>
        <w:t>to</w:t>
      </w:r>
      <w:r w:rsidRPr="000E5809">
        <w:rPr>
          <w:rFonts w:asciiTheme="minorHAnsi" w:hAnsiTheme="minorHAnsi" w:cstheme="minorHAnsi"/>
          <w:b/>
          <w:sz w:val="22"/>
          <w:szCs w:val="22"/>
        </w:rPr>
        <w:t xml:space="preserve"> Jul 2017</w:t>
      </w:r>
      <w:r w:rsidRPr="000E5809">
        <w:rPr>
          <w:rFonts w:asciiTheme="minorHAnsi" w:hAnsiTheme="minorHAnsi" w:cstheme="minorHAnsi"/>
          <w:b/>
          <w:sz w:val="22"/>
          <w:szCs w:val="22"/>
        </w:rPr>
        <w:tab/>
      </w:r>
    </w:p>
    <w:p w14:paraId="6F68D67F" w14:textId="77777777" w:rsidR="000E5809" w:rsidRDefault="000E5809" w:rsidP="004465AC">
      <w:pPr>
        <w:rPr>
          <w:rFonts w:asciiTheme="minorHAnsi" w:hAnsiTheme="minorHAnsi" w:cstheme="minorHAnsi"/>
          <w:sz w:val="22"/>
          <w:szCs w:val="22"/>
        </w:rPr>
      </w:pPr>
    </w:p>
    <w:p w14:paraId="3E7D3D53" w14:textId="5AF19CD2" w:rsidR="006901F7" w:rsidRDefault="00E03DEE" w:rsidP="004465AC">
      <w:pPr>
        <w:rPr>
          <w:rFonts w:asciiTheme="minorHAnsi" w:hAnsiTheme="minorHAnsi" w:cstheme="minorHAnsi"/>
          <w:sz w:val="22"/>
          <w:szCs w:val="22"/>
        </w:rPr>
      </w:pPr>
      <w:r w:rsidRPr="00E03DEE">
        <w:rPr>
          <w:rFonts w:asciiTheme="minorHAnsi" w:hAnsiTheme="minorHAnsi" w:cstheme="minorHAnsi"/>
          <w:sz w:val="22"/>
          <w:szCs w:val="22"/>
        </w:rPr>
        <w:t>Frontier Communications Corporation provides communications services to residential and business customers in urban, suburban, and rural communities in the United States.</w:t>
      </w:r>
    </w:p>
    <w:p w14:paraId="021A0147" w14:textId="1FCB1CC3" w:rsidR="00E03DEE" w:rsidRDefault="00E03DEE" w:rsidP="004465AC">
      <w:pPr>
        <w:rPr>
          <w:rFonts w:asciiTheme="minorHAnsi" w:hAnsiTheme="minorHAnsi" w:cstheme="minorHAnsi"/>
          <w:sz w:val="22"/>
          <w:szCs w:val="22"/>
        </w:rPr>
      </w:pPr>
      <w:r>
        <w:rPr>
          <w:rFonts w:asciiTheme="minorHAnsi" w:hAnsiTheme="minorHAnsi" w:cstheme="minorHAnsi"/>
          <w:sz w:val="22"/>
          <w:szCs w:val="22"/>
        </w:rPr>
        <w:t>As a developer mainly involved in enhancement and bug fixes of the application after went to production.</w:t>
      </w:r>
    </w:p>
    <w:p w14:paraId="0407D133" w14:textId="77777777" w:rsidR="00E03DEE" w:rsidRPr="000E5809" w:rsidRDefault="00E03DEE" w:rsidP="004465AC">
      <w:pPr>
        <w:rPr>
          <w:rFonts w:asciiTheme="minorHAnsi" w:hAnsiTheme="minorHAnsi" w:cstheme="minorHAnsi"/>
          <w:sz w:val="22"/>
          <w:szCs w:val="22"/>
        </w:rPr>
      </w:pPr>
    </w:p>
    <w:p w14:paraId="65A66521"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Customer Care and Billing is segregated into several functional sub-categories, one of which is Billing. Billing encompasses the various aspects of customer service associated with individual customer accounts including billing, claims and disputes, subscriber discounts and account related promotions, all of which are stored in DPI. Data Products International (DPI) is the main Frontier legacy system for billing, ordering and provisioning Frontier accounts.</w:t>
      </w:r>
    </w:p>
    <w:p w14:paraId="3B8283DF" w14:textId="77777777" w:rsidR="000E5809" w:rsidRPr="000E5809" w:rsidRDefault="000E5809" w:rsidP="004465AC">
      <w:pPr>
        <w:rPr>
          <w:rFonts w:asciiTheme="minorHAnsi" w:hAnsiTheme="minorHAnsi" w:cstheme="minorHAnsi"/>
          <w:sz w:val="22"/>
          <w:szCs w:val="22"/>
        </w:rPr>
      </w:pPr>
    </w:p>
    <w:p w14:paraId="1909D689"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2977F50D"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WCF and Web Services</w:t>
      </w:r>
    </w:p>
    <w:p w14:paraId="7A00BECC"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Visual Studio 2015 to develop web services, web forms and web applications</w:t>
      </w:r>
    </w:p>
    <w:p w14:paraId="09A49877"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0A79C68E"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Implemented WCF Services based on Service oriented Architecture (SOA)</w:t>
      </w:r>
    </w:p>
    <w:p w14:paraId="7CC2E756"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5C31BF75"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 WPF, and CSS</w:t>
      </w:r>
    </w:p>
    <w:p w14:paraId="7B8AD706"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1867F41F"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Extensively used Entity Framework6.0 to map business objects to database tables and LINQ to SQL to manipulate data that accessed by entities</w:t>
      </w:r>
    </w:p>
    <w:p w14:paraId="670D1550"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lastRenderedPageBreak/>
        <w:t>Experience with writing T-SQL database triggers, views, and indexes</w:t>
      </w:r>
    </w:p>
    <w:p w14:paraId="7BF785E9"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JavaScript and jQuery for client-side scripting</w:t>
      </w:r>
    </w:p>
    <w:p w14:paraId="61D93267"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SQL Server 2012 to create Tables, Stored Procedures, Views and Triggers</w:t>
      </w:r>
    </w:p>
    <w:p w14:paraId="646F95DF" w14:textId="77777777" w:rsidR="00762826" w:rsidRPr="000E5809" w:rsidRDefault="00762826" w:rsidP="004465AC">
      <w:pPr>
        <w:rPr>
          <w:rFonts w:asciiTheme="minorHAnsi" w:hAnsiTheme="minorHAnsi" w:cstheme="minorHAnsi"/>
          <w:sz w:val="22"/>
          <w:szCs w:val="22"/>
        </w:rPr>
      </w:pPr>
    </w:p>
    <w:p w14:paraId="27D580E7" w14:textId="77777777" w:rsidR="000E5809"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Cap Gemini/HSBC </w:t>
      </w:r>
      <w:r w:rsidR="000E5809" w:rsidRPr="000E5809">
        <w:rPr>
          <w:rFonts w:asciiTheme="minorHAnsi" w:hAnsiTheme="minorHAnsi" w:cstheme="minorHAnsi"/>
          <w:b/>
          <w:sz w:val="22"/>
          <w:szCs w:val="22"/>
        </w:rPr>
        <w:t xml:space="preserve">- </w:t>
      </w:r>
      <w:r w:rsidR="009D7C86" w:rsidRPr="000E5809">
        <w:rPr>
          <w:rFonts w:asciiTheme="minorHAnsi" w:hAnsiTheme="minorHAnsi" w:cstheme="minorHAnsi"/>
          <w:b/>
          <w:sz w:val="22"/>
          <w:szCs w:val="22"/>
        </w:rPr>
        <w:t>Hyderabad, India</w:t>
      </w:r>
    </w:p>
    <w:p w14:paraId="44BEDF2E" w14:textId="77777777" w:rsidR="006901F7" w:rsidRDefault="006901F7" w:rsidP="006901F7">
      <w:pPr>
        <w:rPr>
          <w:rFonts w:asciiTheme="minorHAnsi" w:hAnsiTheme="minorHAnsi" w:cstheme="minorHAnsi"/>
          <w:sz w:val="22"/>
          <w:szCs w:val="22"/>
        </w:rPr>
      </w:pPr>
      <w:r w:rsidRPr="000E5809">
        <w:rPr>
          <w:rFonts w:asciiTheme="minorHAnsi" w:hAnsiTheme="minorHAnsi" w:cstheme="minorHAnsi"/>
          <w:b/>
          <w:sz w:val="22"/>
          <w:szCs w:val="22"/>
        </w:rPr>
        <w:t xml:space="preserve">Senior .Net Developer </w:t>
      </w:r>
    </w:p>
    <w:p w14:paraId="6984C991" w14:textId="6EFAC1DE" w:rsidR="00762826" w:rsidRPr="000E5809" w:rsidRDefault="00CA7809"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Aug 2015</w:t>
      </w:r>
      <w:r w:rsidR="00762826" w:rsidRPr="000E5809">
        <w:rPr>
          <w:rFonts w:asciiTheme="minorHAnsi" w:hAnsiTheme="minorHAnsi" w:cstheme="minorHAnsi"/>
          <w:b/>
          <w:sz w:val="22"/>
          <w:szCs w:val="22"/>
        </w:rPr>
        <w:t xml:space="preserve"> </w:t>
      </w:r>
      <w:r w:rsidR="006901F7">
        <w:rPr>
          <w:rFonts w:asciiTheme="minorHAnsi" w:hAnsiTheme="minorHAnsi" w:cstheme="minorHAnsi"/>
          <w:b/>
          <w:sz w:val="22"/>
          <w:szCs w:val="22"/>
        </w:rPr>
        <w:t xml:space="preserve">to </w:t>
      </w:r>
      <w:r w:rsidR="00762826" w:rsidRPr="000E5809">
        <w:rPr>
          <w:rFonts w:asciiTheme="minorHAnsi" w:hAnsiTheme="minorHAnsi" w:cstheme="minorHAnsi"/>
          <w:b/>
          <w:sz w:val="22"/>
          <w:szCs w:val="22"/>
        </w:rPr>
        <w:t>Dec 2016</w:t>
      </w:r>
    </w:p>
    <w:p w14:paraId="2635A20F" w14:textId="77777777" w:rsidR="000E5809" w:rsidRDefault="000E5809" w:rsidP="004465AC">
      <w:pPr>
        <w:rPr>
          <w:rFonts w:asciiTheme="minorHAnsi" w:hAnsiTheme="minorHAnsi" w:cstheme="minorHAnsi"/>
          <w:sz w:val="22"/>
          <w:szCs w:val="22"/>
        </w:rPr>
      </w:pPr>
    </w:p>
    <w:p w14:paraId="391FFCA0" w14:textId="2FB34D66" w:rsidR="0065302C" w:rsidRDefault="0065302C" w:rsidP="004465AC">
      <w:pPr>
        <w:rPr>
          <w:rFonts w:asciiTheme="minorHAnsi" w:hAnsiTheme="minorHAnsi" w:cstheme="minorHAnsi"/>
          <w:sz w:val="22"/>
          <w:szCs w:val="22"/>
        </w:rPr>
      </w:pPr>
      <w:r w:rsidRPr="0065302C">
        <w:rPr>
          <w:rFonts w:asciiTheme="minorHAnsi" w:hAnsiTheme="minorHAnsi" w:cstheme="minorHAnsi"/>
          <w:sz w:val="22"/>
          <w:szCs w:val="22"/>
        </w:rPr>
        <w:t>Capgemini is a global leader in consulting, digital transformation, technology and engineering services</w:t>
      </w:r>
      <w:r>
        <w:rPr>
          <w:rFonts w:asciiTheme="minorHAnsi" w:hAnsiTheme="minorHAnsi" w:cstheme="minorHAnsi"/>
          <w:sz w:val="22"/>
          <w:szCs w:val="22"/>
        </w:rPr>
        <w:t>. I worked for HSBC (end client) to built the automation tools. As a mid/Senior level developer, participated in application design meetings and business requirement gathering meetings and also bult the application from the scratch, mentored team members logically and achieve the goals and scope of the application.</w:t>
      </w:r>
    </w:p>
    <w:p w14:paraId="0CAD196D" w14:textId="77777777" w:rsidR="0065302C" w:rsidRDefault="0065302C" w:rsidP="004465AC">
      <w:pPr>
        <w:rPr>
          <w:rFonts w:asciiTheme="minorHAnsi" w:hAnsiTheme="minorHAnsi" w:cstheme="minorHAnsi"/>
          <w:sz w:val="22"/>
          <w:szCs w:val="22"/>
        </w:rPr>
      </w:pPr>
    </w:p>
    <w:p w14:paraId="24F0125F" w14:textId="3432794C"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Customer Transactions Automation tool</w:t>
      </w:r>
    </w:p>
    <w:p w14:paraId="28FD8767" w14:textId="77777777" w:rsidR="000E5809" w:rsidRPr="000E5809" w:rsidRDefault="000E5809" w:rsidP="004465AC">
      <w:pPr>
        <w:rPr>
          <w:rFonts w:asciiTheme="minorHAnsi" w:hAnsiTheme="minorHAnsi" w:cstheme="minorHAnsi"/>
          <w:sz w:val="22"/>
          <w:szCs w:val="22"/>
        </w:rPr>
      </w:pPr>
    </w:p>
    <w:p w14:paraId="2140396F"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The objective of this project is to create a tool to automatically Query and Extract information of Customer transaction details from various systems. Automation tool provides easy accessibility to extract and update information from applications like International Payment Systems (IPS), Global Payment Investigations and Mainframe System like Domiciliation, Beta93 Etc. to the operator. It mainly focused on to avoid impediments of manual operations performed by operator and Consumption of time when huge data present in system/application. And tool has 6 modules to control various stages of operations (Query and Extract, IPS, GPI, Process Creation, Domiciliation/Reverse Domiciliation, Close Folios/Close Folio Report Generation).</w:t>
      </w:r>
    </w:p>
    <w:p w14:paraId="37E827F3" w14:textId="77777777" w:rsidR="006901F7" w:rsidRDefault="006901F7" w:rsidP="004465AC">
      <w:pPr>
        <w:rPr>
          <w:rFonts w:asciiTheme="minorHAnsi" w:hAnsiTheme="minorHAnsi" w:cstheme="minorHAnsi"/>
          <w:sz w:val="22"/>
          <w:szCs w:val="22"/>
        </w:rPr>
      </w:pPr>
    </w:p>
    <w:p w14:paraId="605159D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2BF0484D"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Followed Agile Software Development Life Cycle</w:t>
      </w:r>
    </w:p>
    <w:p w14:paraId="3C12787B"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 xml:space="preserve">Involved in Requirement Gathering, Design, Development and System Testing. </w:t>
      </w:r>
    </w:p>
    <w:p w14:paraId="2BA4DD9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Jira tool to create User stories, Tasks and Sub Tasks</w:t>
      </w:r>
    </w:p>
    <w:p w14:paraId="6ED62B65"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Actively involved in feasibility and work estimations before start of work</w:t>
      </w:r>
    </w:p>
    <w:p w14:paraId="294BA25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ASP .Net and C# .Net to create the web forms by using object-oriented programming language</w:t>
      </w:r>
    </w:p>
    <w:p w14:paraId="55A01675"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Extensively used Solid design principles, Abstract Factory, and Factory patterns of Creational Design patterns</w:t>
      </w:r>
    </w:p>
    <w:p w14:paraId="798A7672"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Actively participated in agile scrum and retrospective meetings</w:t>
      </w:r>
    </w:p>
    <w:p w14:paraId="4FEEDB7D"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IBM Open Span Tool to interact with the controls of web, windows and mainframes to automate the application</w:t>
      </w:r>
    </w:p>
    <w:p w14:paraId="19672FC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Extensively used LINQ in data access layer to manipulate data of database</w:t>
      </w:r>
    </w:p>
    <w:p w14:paraId="26A12902"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Created WCF web services and Consumed and deployed web services on IIS</w:t>
      </w:r>
    </w:p>
    <w:p w14:paraId="0FAEF64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Visual Studio 2010 to develop web forms, web applications and web services</w:t>
      </w:r>
    </w:p>
    <w:p w14:paraId="462B3013"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Developed user interface using HTML, CSS, and WPF and to validate the client-side controls used Java Script and jQuery</w:t>
      </w:r>
    </w:p>
    <w:p w14:paraId="01E035C7"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Integrated and performed code reviews and optimizations of team members.</w:t>
      </w:r>
    </w:p>
    <w:p w14:paraId="117BC3DA" w14:textId="77777777" w:rsidR="00762826" w:rsidRPr="000E5809" w:rsidRDefault="00762826" w:rsidP="004465AC">
      <w:pPr>
        <w:rPr>
          <w:rFonts w:asciiTheme="minorHAnsi" w:hAnsiTheme="minorHAnsi" w:cstheme="minorHAnsi"/>
          <w:sz w:val="22"/>
          <w:szCs w:val="22"/>
        </w:rPr>
      </w:pPr>
    </w:p>
    <w:p w14:paraId="54152A49" w14:textId="058B9109" w:rsidR="006901F7"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Customer Account open Process Automation tool</w:t>
      </w:r>
    </w:p>
    <w:p w14:paraId="4B0403D1" w14:textId="77777777" w:rsidR="006901F7" w:rsidRDefault="006901F7" w:rsidP="004465AC">
      <w:pPr>
        <w:rPr>
          <w:rFonts w:asciiTheme="minorHAnsi" w:hAnsiTheme="minorHAnsi" w:cstheme="minorHAnsi"/>
          <w:b/>
          <w:sz w:val="22"/>
          <w:szCs w:val="22"/>
        </w:rPr>
      </w:pPr>
    </w:p>
    <w:p w14:paraId="741345D6"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The objective of this project is to create a tool to automatically streamline the account opening process. This application is basically for showing and updating customer information. The operator performs issue memory to follow-up in required case. Then automation tool will provide an option </w:t>
      </w:r>
      <w:r w:rsidRPr="000E5809">
        <w:rPr>
          <w:rFonts w:asciiTheme="minorHAnsi" w:hAnsiTheme="minorHAnsi" w:cstheme="minorHAnsi"/>
          <w:sz w:val="22"/>
          <w:szCs w:val="22"/>
        </w:rPr>
        <w:lastRenderedPageBreak/>
        <w:t>to operator to update the same in system for various accounts. Solution is to automate the manual and repetitive steps performed by the operator leveraging winx automation framework without impacting the underlying business partner applications.</w:t>
      </w:r>
    </w:p>
    <w:p w14:paraId="226B0593" w14:textId="77777777" w:rsidR="000E5809" w:rsidRPr="000E5809" w:rsidRDefault="000E5809" w:rsidP="004465AC">
      <w:pPr>
        <w:rPr>
          <w:rFonts w:asciiTheme="minorHAnsi" w:hAnsiTheme="minorHAnsi" w:cstheme="minorHAnsi"/>
          <w:sz w:val="22"/>
          <w:szCs w:val="22"/>
        </w:rPr>
      </w:pPr>
    </w:p>
    <w:p w14:paraId="7EC1A25A"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657E619C"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Followed Agile Software Development Life Cycle</w:t>
      </w:r>
    </w:p>
    <w:p w14:paraId="3C7394E2"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Involved in Requirement Gathering, Design, Development and System Testing.</w:t>
      </w:r>
    </w:p>
    <w:p w14:paraId="39237B91"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Actively involved in feasibility and work estimations before start of work</w:t>
      </w:r>
    </w:p>
    <w:p w14:paraId="21483EDF"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Used visual studio 2010 to develop web forms, web applications and web services</w:t>
      </w:r>
    </w:p>
    <w:p w14:paraId="6BA0B8A4"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WPF and CSS</w:t>
      </w:r>
    </w:p>
    <w:p w14:paraId="0FD85E4C"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Used IBM Open Span Tool to interact with the controls of web, windows and mainframes</w:t>
      </w:r>
    </w:p>
    <w:p w14:paraId="7AA640AE"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Used C# and ASP.NET to implement web forms by using object-oriented programming language</w:t>
      </w:r>
    </w:p>
    <w:p w14:paraId="570C4075"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Extensively used LINQ in data access layer to access and update information in the database</w:t>
      </w:r>
    </w:p>
    <w:p w14:paraId="0C119C0D"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Created WCF services, consumed and deployed web services on IIS</w:t>
      </w:r>
    </w:p>
    <w:p w14:paraId="1A9C6682"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Performed Code reviews and code optimizations of team members</w:t>
      </w:r>
    </w:p>
    <w:p w14:paraId="7D153D26"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Experience with SQL Server 2012to create and modify tables, stored procedures, Triggers, Views and UDFS.</w:t>
      </w:r>
    </w:p>
    <w:p w14:paraId="32D7D64A" w14:textId="77777777" w:rsidR="00762826" w:rsidRPr="000E5809" w:rsidRDefault="00762826" w:rsidP="004465AC">
      <w:pPr>
        <w:rPr>
          <w:rFonts w:asciiTheme="minorHAnsi" w:hAnsiTheme="minorHAnsi" w:cstheme="minorHAnsi"/>
          <w:sz w:val="22"/>
          <w:szCs w:val="22"/>
        </w:rPr>
      </w:pPr>
    </w:p>
    <w:p w14:paraId="1D44958C" w14:textId="77777777" w:rsidR="00842459" w:rsidRPr="000E5809" w:rsidRDefault="00842459" w:rsidP="004465AC">
      <w:pPr>
        <w:tabs>
          <w:tab w:val="right" w:pos="10800"/>
        </w:tabs>
        <w:rPr>
          <w:rFonts w:asciiTheme="minorHAnsi" w:hAnsiTheme="minorHAnsi" w:cstheme="minorHAnsi"/>
          <w:sz w:val="22"/>
          <w:szCs w:val="22"/>
        </w:rPr>
      </w:pPr>
    </w:p>
    <w:p w14:paraId="6B29EC54" w14:textId="77777777" w:rsidR="000E5809"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PBS/Ebix</w:t>
      </w:r>
      <w:r w:rsidR="000E5809" w:rsidRPr="000E5809">
        <w:rPr>
          <w:rFonts w:asciiTheme="minorHAnsi" w:hAnsiTheme="minorHAnsi" w:cstheme="minorHAnsi"/>
          <w:b/>
          <w:sz w:val="22"/>
          <w:szCs w:val="22"/>
        </w:rPr>
        <w:t xml:space="preserve"> - Hyderabad, India</w:t>
      </w:r>
    </w:p>
    <w:p w14:paraId="425C55DD" w14:textId="77777777" w:rsidR="00762826"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 xml:space="preserve">.Net Developer </w:t>
      </w:r>
    </w:p>
    <w:p w14:paraId="6B56E928" w14:textId="2AB64F13" w:rsidR="006901F7" w:rsidRPr="000E5809" w:rsidRDefault="006901F7" w:rsidP="006901F7">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Aug 2009 </w:t>
      </w:r>
      <w:r>
        <w:rPr>
          <w:rFonts w:asciiTheme="minorHAnsi" w:hAnsiTheme="minorHAnsi" w:cstheme="minorHAnsi"/>
          <w:b/>
          <w:sz w:val="22"/>
          <w:szCs w:val="22"/>
        </w:rPr>
        <w:t>to</w:t>
      </w:r>
      <w:r w:rsidRPr="000E5809">
        <w:rPr>
          <w:rFonts w:asciiTheme="minorHAnsi" w:hAnsiTheme="minorHAnsi" w:cstheme="minorHAnsi"/>
          <w:b/>
          <w:sz w:val="22"/>
          <w:szCs w:val="22"/>
        </w:rPr>
        <w:t xml:space="preserve"> </w:t>
      </w:r>
      <w:r w:rsidR="00CA7809">
        <w:rPr>
          <w:rFonts w:asciiTheme="minorHAnsi" w:hAnsiTheme="minorHAnsi" w:cstheme="minorHAnsi"/>
          <w:b/>
          <w:sz w:val="22"/>
          <w:szCs w:val="22"/>
        </w:rPr>
        <w:t>Jul</w:t>
      </w:r>
      <w:r w:rsidRPr="000E5809">
        <w:rPr>
          <w:rFonts w:asciiTheme="minorHAnsi" w:hAnsiTheme="minorHAnsi" w:cstheme="minorHAnsi"/>
          <w:b/>
          <w:sz w:val="22"/>
          <w:szCs w:val="22"/>
        </w:rPr>
        <w:t xml:space="preserve"> 201</w:t>
      </w:r>
      <w:r w:rsidR="00CA7809">
        <w:rPr>
          <w:rFonts w:asciiTheme="minorHAnsi" w:hAnsiTheme="minorHAnsi" w:cstheme="minorHAnsi"/>
          <w:b/>
          <w:sz w:val="22"/>
          <w:szCs w:val="22"/>
        </w:rPr>
        <w:t>5</w:t>
      </w:r>
    </w:p>
    <w:p w14:paraId="003B96A0" w14:textId="77777777" w:rsidR="006901F7" w:rsidRDefault="006901F7" w:rsidP="004465AC">
      <w:pPr>
        <w:rPr>
          <w:rFonts w:asciiTheme="minorHAnsi" w:hAnsiTheme="minorHAnsi" w:cstheme="minorHAnsi"/>
          <w:sz w:val="22"/>
          <w:szCs w:val="22"/>
        </w:rPr>
      </w:pPr>
    </w:p>
    <w:p w14:paraId="539DB04F" w14:textId="5CD54759" w:rsidR="0065302C" w:rsidRDefault="0065302C" w:rsidP="004465AC">
      <w:pPr>
        <w:rPr>
          <w:rFonts w:ascii="Segoe UI" w:hAnsi="Segoe UI" w:cs="Segoe UI"/>
          <w:sz w:val="21"/>
          <w:szCs w:val="21"/>
          <w:shd w:val="clear" w:color="auto" w:fill="FFFFFF"/>
        </w:rPr>
      </w:pPr>
      <w:r>
        <w:rPr>
          <w:rFonts w:ascii="Segoe UI" w:hAnsi="Segoe UI" w:cs="Segoe UI"/>
          <w:sz w:val="21"/>
          <w:szCs w:val="21"/>
          <w:shd w:val="clear" w:color="auto" w:fill="FFFFFF"/>
        </w:rPr>
        <w:t>PB Systems, Inc. is a premier Information Technology services and solutions provider offering the highest overall value and customer satisfaction in the industry. As a .net developer, involved design and development of the web applications and enhancements of the application.</w:t>
      </w:r>
    </w:p>
    <w:p w14:paraId="7F37DCF5" w14:textId="77777777" w:rsidR="0065302C" w:rsidRPr="0065302C" w:rsidRDefault="0065302C" w:rsidP="004465AC">
      <w:pPr>
        <w:rPr>
          <w:rFonts w:ascii="Segoe UI" w:hAnsi="Segoe UI" w:cs="Segoe UI"/>
          <w:sz w:val="21"/>
          <w:szCs w:val="21"/>
          <w:shd w:val="clear" w:color="auto" w:fill="FFFFFF"/>
        </w:rPr>
      </w:pPr>
    </w:p>
    <w:p w14:paraId="720B8929" w14:textId="451B43F9"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SCOOBY_QTC</w:t>
      </w:r>
    </w:p>
    <w:p w14:paraId="3F99F0D7" w14:textId="77777777" w:rsidR="000E5809" w:rsidRPr="000E5809" w:rsidRDefault="000E5809" w:rsidP="004465AC">
      <w:pPr>
        <w:rPr>
          <w:rFonts w:asciiTheme="minorHAnsi" w:hAnsiTheme="minorHAnsi" w:cstheme="minorHAnsi"/>
          <w:sz w:val="22"/>
          <w:szCs w:val="22"/>
        </w:rPr>
      </w:pPr>
    </w:p>
    <w:p w14:paraId="0FB94731"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SCOOBY_QTC (Shutterfly Commercial Online Ordering Back Yard   Quote to Cash) is a web based internal application. This is a Printing distribution company which ships the orders received from customers. This application helps the Scooby users to take the bulk orders from the customers with ease and help the users in all stages (print/finishing/packing/shipping) until shipping has been done. It also keeps tracking of orders like at what stage the order is or whether it is delayed or in time. It is a flexible and easily customizable solution.</w:t>
      </w:r>
    </w:p>
    <w:p w14:paraId="51ECE988" w14:textId="77777777" w:rsidR="000E5809" w:rsidRPr="000E5809" w:rsidRDefault="000E5809" w:rsidP="004465AC">
      <w:pPr>
        <w:rPr>
          <w:rFonts w:asciiTheme="minorHAnsi" w:hAnsiTheme="minorHAnsi" w:cstheme="minorHAnsi"/>
          <w:sz w:val="22"/>
          <w:szCs w:val="22"/>
        </w:rPr>
      </w:pPr>
    </w:p>
    <w:p w14:paraId="08C7F23B"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79A48384"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Experience with waterfall Software Development Life Cycle</w:t>
      </w:r>
    </w:p>
    <w:p w14:paraId="37566719"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Involved in Scooby legacy application conversion, ASP.NET to MVC5</w:t>
      </w:r>
    </w:p>
    <w:p w14:paraId="08BE0593"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Angular 2 to create dynamic web application</w:t>
      </w:r>
    </w:p>
    <w:p w14:paraId="7CE8838F"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Implemented JSON for retrieving data</w:t>
      </w:r>
      <w:r w:rsidRPr="000E5809">
        <w:rPr>
          <w:rFonts w:asciiTheme="minorHAnsi" w:hAnsiTheme="minorHAnsi" w:cstheme="minorHAnsi"/>
          <w:sz w:val="22"/>
          <w:szCs w:val="22"/>
        </w:rPr>
        <w:tab/>
      </w:r>
    </w:p>
    <w:p w14:paraId="7F0BF6C3"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Integrate content management functionality into existing browser-based solutions through the use of REST APIs</w:t>
      </w:r>
    </w:p>
    <w:p w14:paraId="090693C0"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Worked with Web API to provide services to HTTP requests</w:t>
      </w:r>
    </w:p>
    <w:p w14:paraId="5C5ED86F"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Writing the Contract models, Domain models to consume the Rest Services and converters to map between contract models and domain models</w:t>
      </w:r>
    </w:p>
    <w:p w14:paraId="3DA1F031"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Developing the view models and controller actions method to fetch the data from the backend rest services and send it as Json objects to the views</w:t>
      </w:r>
    </w:p>
    <w:p w14:paraId="088867CA"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lastRenderedPageBreak/>
        <w:t>Used NuGet packages to get packages of entity framework and its dependencies.</w:t>
      </w:r>
    </w:p>
    <w:p w14:paraId="740257A4"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Involved in application design process using HTML5 and CSS </w:t>
      </w:r>
    </w:p>
    <w:p w14:paraId="18E935AD"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Has used SSIS tools like Import and Export Wizard, Package Installation, and SSIS Package Designer.</w:t>
      </w:r>
    </w:p>
    <w:p w14:paraId="45BCF481"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Also has done Importing/exporting data between different sources like Excel, Flat file etc by using SSIS Services.</w:t>
      </w:r>
    </w:p>
    <w:p w14:paraId="7CFCDDB7"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SSIS Packages to export heterogeneous data from Excel Spreadsheet to SQL Server.</w:t>
      </w:r>
    </w:p>
    <w:p w14:paraId="0BD2A20E"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Involved in development of web application using ASP.NET, C#.NET </w:t>
      </w:r>
    </w:p>
    <w:p w14:paraId="2A9FAE35"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Validate client controls used Java Script and jQuery</w:t>
      </w:r>
    </w:p>
    <w:p w14:paraId="4AEAE6CB"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visual studio 2010 t0 develop web applications, web forms and web services</w:t>
      </w:r>
    </w:p>
    <w:p w14:paraId="30A4D4C9"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Extensively used LINQ in data access layer to access and update information in the database</w:t>
      </w:r>
    </w:p>
    <w:p w14:paraId="3E83F118"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Worked with Asp.Net Grid-View controls and customized Telerik RadGrid Controls in web-based applications</w:t>
      </w:r>
    </w:p>
    <w:p w14:paraId="66C509E5"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SQL Server 2008 to create Tables, Stored Procedures, Views, User Defined Functions and Triggers</w:t>
      </w:r>
    </w:p>
    <w:p w14:paraId="301990C6"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Processing and monitoring import of flat files in SSIS and generated Reports using SSRS.</w:t>
      </w:r>
    </w:p>
    <w:p w14:paraId="5FD3DC10" w14:textId="77777777" w:rsidR="00762826" w:rsidRPr="000E5809" w:rsidRDefault="00762826" w:rsidP="004465AC">
      <w:pPr>
        <w:rPr>
          <w:rFonts w:asciiTheme="minorHAnsi" w:hAnsiTheme="minorHAnsi" w:cstheme="minorHAnsi"/>
          <w:sz w:val="22"/>
          <w:szCs w:val="22"/>
        </w:rPr>
      </w:pPr>
    </w:p>
    <w:p w14:paraId="5DAE2D60" w14:textId="1D0A965E"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CPI</w:t>
      </w:r>
    </w:p>
    <w:p w14:paraId="7E0F945D" w14:textId="77777777" w:rsidR="000E5809" w:rsidRDefault="000E5809" w:rsidP="004465AC">
      <w:pPr>
        <w:rPr>
          <w:rFonts w:asciiTheme="minorHAnsi" w:hAnsiTheme="minorHAnsi" w:cstheme="minorHAnsi"/>
          <w:sz w:val="22"/>
          <w:szCs w:val="22"/>
        </w:rPr>
      </w:pPr>
    </w:p>
    <w:p w14:paraId="36BBA17B"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CPI is a leading paper distributor serving US and Canadian customers. CPI is an intermediate person between paper vendors and customers. When consumers need paper lots, they send orders to the CPI. He passes the same Invoices to the Vendors. Vendors will transport paper lots to the consumers directly. CPI is liable for each transaction taken place in between the Vendors and Consumers through CPI.</w:t>
      </w:r>
    </w:p>
    <w:p w14:paraId="572EC286" w14:textId="77777777" w:rsidR="000E5809" w:rsidRPr="000E5809" w:rsidRDefault="000E5809" w:rsidP="004465AC">
      <w:pPr>
        <w:rPr>
          <w:rFonts w:asciiTheme="minorHAnsi" w:hAnsiTheme="minorHAnsi" w:cstheme="minorHAnsi"/>
          <w:sz w:val="22"/>
          <w:szCs w:val="22"/>
        </w:rPr>
      </w:pPr>
    </w:p>
    <w:p w14:paraId="37E97C86"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We maintain Credit and Debit details for each Customer, Vendor and for CPI. The CPI system is broadly classified into five modules i.e. Accounts Payable, Accounts Receivable, General Ledger, order Management and Inventory. CPI will be benefited from Customers as well as from Vendors.</w:t>
      </w:r>
    </w:p>
    <w:p w14:paraId="135B0576" w14:textId="77777777" w:rsidR="000E5809" w:rsidRPr="000E5809" w:rsidRDefault="000E5809" w:rsidP="004465AC">
      <w:pPr>
        <w:rPr>
          <w:rFonts w:asciiTheme="minorHAnsi" w:hAnsiTheme="minorHAnsi" w:cstheme="minorHAnsi"/>
          <w:sz w:val="22"/>
          <w:szCs w:val="22"/>
        </w:rPr>
      </w:pPr>
    </w:p>
    <w:p w14:paraId="25ED3F1C"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199AD457"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WCF</w:t>
      </w:r>
    </w:p>
    <w:p w14:paraId="63D0C5CD"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5B412C27"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6E47B679"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 CSS and Java Script</w:t>
      </w:r>
    </w:p>
    <w:p w14:paraId="503025C9"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Visual Studio 2005 for designing, developing and testing Web Form applications</w:t>
      </w:r>
    </w:p>
    <w:p w14:paraId="6226642A"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75DD786B"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LINQ in data access layer to access and update information in the database</w:t>
      </w:r>
    </w:p>
    <w:p w14:paraId="4C61A6EB"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Worked with Grid View in web-based applications.</w:t>
      </w:r>
    </w:p>
    <w:p w14:paraId="594D5D8F"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JavaScript for Client-side Scripting</w:t>
      </w:r>
    </w:p>
    <w:p w14:paraId="080B2F23"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Dataset, Data Table, Data Adapter and Data Reader</w:t>
      </w:r>
    </w:p>
    <w:p w14:paraId="301C12AE"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SQL Server 2005 to create Tables and Stored Procedures</w:t>
      </w:r>
    </w:p>
    <w:p w14:paraId="40056332" w14:textId="77777777" w:rsidR="00762826" w:rsidRPr="000E5809" w:rsidRDefault="00762826" w:rsidP="004465AC">
      <w:pPr>
        <w:rPr>
          <w:rFonts w:asciiTheme="minorHAnsi" w:hAnsiTheme="minorHAnsi" w:cstheme="minorHAnsi"/>
          <w:sz w:val="22"/>
          <w:szCs w:val="22"/>
        </w:rPr>
      </w:pPr>
    </w:p>
    <w:p w14:paraId="29BB41AB" w14:textId="4B0D7AF1" w:rsidR="006901F7" w:rsidRPr="000E5809" w:rsidRDefault="006901F7" w:rsidP="006901F7">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EMR</w:t>
      </w:r>
    </w:p>
    <w:p w14:paraId="0FD3020F" w14:textId="77777777" w:rsidR="000E5809" w:rsidRPr="000E5809" w:rsidRDefault="000E5809" w:rsidP="004465AC">
      <w:pPr>
        <w:rPr>
          <w:rFonts w:asciiTheme="minorHAnsi" w:hAnsiTheme="minorHAnsi" w:cstheme="minorHAnsi"/>
          <w:sz w:val="22"/>
          <w:szCs w:val="22"/>
        </w:rPr>
      </w:pPr>
    </w:p>
    <w:p w14:paraId="2D02B11F"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Electronic Medical Record (EMR) refers to the systematized collection of patient and population electronically-stored health information in a digital format. These records can be shared across different health care settings. Records are shared through network-connected, enterprise-wide information systems or other information networks and exchanges. EHRs may include a range of data, including demographics, medical history, medication and allergies, immunization status, </w:t>
      </w:r>
      <w:r w:rsidRPr="000E5809">
        <w:rPr>
          <w:rFonts w:asciiTheme="minorHAnsi" w:hAnsiTheme="minorHAnsi" w:cstheme="minorHAnsi"/>
          <w:sz w:val="22"/>
          <w:szCs w:val="22"/>
        </w:rPr>
        <w:lastRenderedPageBreak/>
        <w:t>laboratory test results, radiology images, vital signs, personal statistics like age and weight, and billing information.</w:t>
      </w:r>
    </w:p>
    <w:p w14:paraId="5B51CA87" w14:textId="77777777" w:rsidR="000E5809" w:rsidRDefault="000E5809" w:rsidP="004465AC">
      <w:pPr>
        <w:rPr>
          <w:rFonts w:asciiTheme="minorHAnsi" w:hAnsiTheme="minorHAnsi" w:cstheme="minorHAnsi"/>
          <w:sz w:val="22"/>
          <w:szCs w:val="22"/>
        </w:rPr>
      </w:pPr>
    </w:p>
    <w:p w14:paraId="6BD375D5"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2A5C4F96"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As a developer involved in design and development of web application using ASP.NET, C#.NET and WCF</w:t>
      </w:r>
    </w:p>
    <w:p w14:paraId="3265F3DA"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0C48BB2E"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Configuration and Version Control by Microsoft Visual Source Safe (VSS)</w:t>
      </w:r>
    </w:p>
    <w:p w14:paraId="5D41840A"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3573538B"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 CSS and Java Script</w:t>
      </w:r>
    </w:p>
    <w:p w14:paraId="2458C228"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Visual Studio 2010 for designing, developing and testing WCF and Web Form applications</w:t>
      </w:r>
    </w:p>
    <w:p w14:paraId="7C1D3705"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07D4A764"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To manipulate and to update data from database used LINQ to SQL concepts</w:t>
      </w:r>
    </w:p>
    <w:p w14:paraId="04266273"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N-unit to write test scripts to perform unit testing of application</w:t>
      </w:r>
    </w:p>
    <w:p w14:paraId="4F9B9551"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JavaScript for Client-side Scripting.</w:t>
      </w:r>
    </w:p>
    <w:p w14:paraId="1EBC1F77" w14:textId="77777777" w:rsidR="00762826" w:rsidRPr="000E5809" w:rsidRDefault="00762826" w:rsidP="004465AC">
      <w:pPr>
        <w:rPr>
          <w:rFonts w:asciiTheme="minorHAnsi" w:hAnsiTheme="minorHAnsi" w:cstheme="minorHAnsi"/>
          <w:sz w:val="22"/>
          <w:szCs w:val="22"/>
        </w:rPr>
      </w:pPr>
    </w:p>
    <w:p w14:paraId="320FE64F" w14:textId="01CC075E" w:rsidR="006901F7" w:rsidRPr="000E5809" w:rsidRDefault="006901F7" w:rsidP="006901F7">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OAS</w:t>
      </w:r>
    </w:p>
    <w:p w14:paraId="27032284" w14:textId="77777777" w:rsidR="000E5809" w:rsidRPr="000E5809" w:rsidRDefault="000E5809" w:rsidP="004465AC">
      <w:pPr>
        <w:rPr>
          <w:rFonts w:asciiTheme="minorHAnsi" w:hAnsiTheme="minorHAnsi" w:cstheme="minorHAnsi"/>
          <w:sz w:val="22"/>
          <w:szCs w:val="22"/>
        </w:rPr>
      </w:pPr>
    </w:p>
    <w:p w14:paraId="3E4FF62C"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OAS (Office Automation System) completely automates the employee related information like Employee Leaves and Permissions where Employee can apply Leave/Permission then a mail is generated to the next level higher authorities, so that they can grant or reject the applicants request. Income Tax is another module that includes employee salary details and the tax related details calculating month wise and year wise.</w:t>
      </w:r>
    </w:p>
    <w:p w14:paraId="1CA3D61F" w14:textId="77777777" w:rsidR="000E5809" w:rsidRPr="000E5809" w:rsidRDefault="000E5809" w:rsidP="004465AC">
      <w:pPr>
        <w:rPr>
          <w:rFonts w:asciiTheme="minorHAnsi" w:hAnsiTheme="minorHAnsi" w:cstheme="minorHAnsi"/>
          <w:sz w:val="22"/>
          <w:szCs w:val="22"/>
        </w:rPr>
      </w:pPr>
    </w:p>
    <w:p w14:paraId="545A187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1F693F5C"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As a  dot net developer involved in design and development of web application using ASP.NET, C#.NET, VB.NET and WCF</w:t>
      </w:r>
    </w:p>
    <w:p w14:paraId="23B073C1"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Configuration and Version Control by Microsoft Visual Source Safe (VSS)</w:t>
      </w:r>
    </w:p>
    <w:p w14:paraId="435589F5"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439A437C"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 CSS and Java Script</w:t>
      </w:r>
    </w:p>
    <w:p w14:paraId="101BD0D4"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Used Visual Studio 2005 for designing, developing and testing Web Form applications</w:t>
      </w:r>
    </w:p>
    <w:p w14:paraId="16271442"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7440E723"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Worked with Grid View in web-based applications.</w:t>
      </w:r>
    </w:p>
    <w:p w14:paraId="78F02EA2" w14:textId="77777777" w:rsidR="00317E2B" w:rsidRPr="000E5809" w:rsidRDefault="00317E2B" w:rsidP="00762826">
      <w:pPr>
        <w:pStyle w:val="BodyText"/>
        <w:ind w:right="15"/>
        <w:jc w:val="both"/>
        <w:rPr>
          <w:rFonts w:asciiTheme="minorHAnsi" w:hAnsiTheme="minorHAnsi" w:cstheme="minorHAnsi"/>
          <w:sz w:val="22"/>
          <w:szCs w:val="22"/>
        </w:rPr>
      </w:pPr>
    </w:p>
    <w:sectPr w:rsidR="00317E2B" w:rsidRPr="000E5809" w:rsidSect="000E5809">
      <w:headerReference w:type="first" r:id="rId8"/>
      <w:foot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12A4" w14:textId="77777777" w:rsidR="004D4318" w:rsidRDefault="004D4318" w:rsidP="004A7A32">
      <w:r>
        <w:separator/>
      </w:r>
    </w:p>
  </w:endnote>
  <w:endnote w:type="continuationSeparator" w:id="0">
    <w:p w14:paraId="3CBCA933" w14:textId="77777777" w:rsidR="004D4318" w:rsidRDefault="004D4318" w:rsidP="004A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BODJLE+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25ED" w14:textId="77777777" w:rsidR="00A16068" w:rsidRDefault="00A16068" w:rsidP="00A16068">
    <w:pPr>
      <w:pStyle w:val="Footer"/>
      <w:jc w:val="center"/>
      <w:rPr>
        <w:sz w:val="22"/>
        <w:szCs w:val="22"/>
      </w:rPr>
    </w:pPr>
  </w:p>
  <w:p w14:paraId="41EFC113" w14:textId="77777777" w:rsidR="00A16068" w:rsidRPr="00A16068" w:rsidRDefault="00A16068" w:rsidP="00A16068">
    <w:pPr>
      <w:pStyle w:val="Footer"/>
      <w:jc w:val="center"/>
      <w:rPr>
        <w:sz w:val="22"/>
        <w:szCs w:val="22"/>
      </w:rPr>
    </w:pPr>
    <w:r w:rsidRPr="00A16068">
      <w:rPr>
        <w:sz w:val="22"/>
        <w:szCs w:val="22"/>
      </w:rPr>
      <w:t>OnwardPath Technology Solutions LLC</w:t>
    </w:r>
  </w:p>
  <w:p w14:paraId="25CED6C9" w14:textId="77777777" w:rsidR="00A16068" w:rsidRPr="00A16068" w:rsidRDefault="00A16068" w:rsidP="00A16068">
    <w:pPr>
      <w:pStyle w:val="Footer"/>
      <w:jc w:val="center"/>
      <w:rPr>
        <w:sz w:val="22"/>
        <w:szCs w:val="22"/>
      </w:rPr>
    </w:pPr>
    <w:r w:rsidRPr="00A16068">
      <w:rPr>
        <w:sz w:val="22"/>
        <w:szCs w:val="22"/>
      </w:rPr>
      <w:t>2701 Larsen Rd, Green Bay, WI 54303 | Ph: (920) 664-2422 | Fax: (888) 551-3669</w:t>
    </w:r>
  </w:p>
  <w:p w14:paraId="0B12B18B" w14:textId="77777777" w:rsidR="00A16068" w:rsidRPr="00A16068" w:rsidRDefault="00A16068" w:rsidP="00A16068">
    <w:pPr>
      <w:jc w:val="center"/>
      <w:rPr>
        <w:sz w:val="22"/>
        <w:szCs w:val="22"/>
      </w:rPr>
    </w:pPr>
    <w:r w:rsidRPr="00A16068">
      <w:rPr>
        <w:sz w:val="22"/>
        <w:szCs w:val="22"/>
      </w:rPr>
      <w:t>Email: info@onwardpath.com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EB67" w14:textId="77777777" w:rsidR="004D4318" w:rsidRDefault="004D4318" w:rsidP="004A7A32">
      <w:r>
        <w:separator/>
      </w:r>
    </w:p>
  </w:footnote>
  <w:footnote w:type="continuationSeparator" w:id="0">
    <w:p w14:paraId="164B9207" w14:textId="77777777" w:rsidR="004D4318" w:rsidRDefault="004D4318" w:rsidP="004A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1EE5" w14:textId="553C40F3" w:rsidR="00A16068" w:rsidRDefault="00A16068" w:rsidP="00A16068">
    <w:pPr>
      <w:pStyle w:val="Header"/>
      <w:ind w:left="-1680" w:firstLine="1680"/>
      <w:jc w:val="right"/>
    </w:pPr>
    <w:r>
      <w:tab/>
    </w:r>
    <w:r w:rsidR="00AF4BC2">
      <w:rPr>
        <w:noProof/>
      </w:rPr>
      <mc:AlternateContent>
        <mc:Choice Requires="wps">
          <w:drawing>
            <wp:anchor distT="0" distB="0" distL="114300" distR="114300" simplePos="0" relativeHeight="251660288" behindDoc="0" locked="0" layoutInCell="1" allowOverlap="1" wp14:anchorId="49906F80" wp14:editId="5B5E8C61">
              <wp:simplePos x="0" y="0"/>
              <wp:positionH relativeFrom="column">
                <wp:posOffset>4117340</wp:posOffset>
              </wp:positionH>
              <wp:positionV relativeFrom="paragraph">
                <wp:posOffset>-52070</wp:posOffset>
              </wp:positionV>
              <wp:extent cx="2187575" cy="738505"/>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9906F80" id="_x0000_t202" coordsize="21600,21600" o:spt="202" path="m,l,21600r21600,l21600,xe">
              <v:stroke joinstyle="miter"/>
              <v:path gradientshapeok="t" o:connecttype="rect"/>
            </v:shapetype>
            <v:shape id="Text Box 16" o:spid="_x0000_s1026" type="#_x0000_t202" style="position:absolute;left:0;text-align:left;margin-left:324.2pt;margin-top:-4.1pt;width:172.25pt;height:58.1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" filled="f" stroked="f">
              <v:textbo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v:textbox>
            </v:shape>
          </w:pict>
        </mc:Fallback>
      </mc:AlternateContent>
    </w:r>
  </w:p>
  <w:p w14:paraId="552DF35C" w14:textId="77777777" w:rsidR="00A16068" w:rsidRDefault="00A16068" w:rsidP="00A16068">
    <w:pPr>
      <w:pStyle w:val="Header"/>
      <w:ind w:left="-1680" w:firstLine="1680"/>
      <w:jc w:val="right"/>
    </w:pPr>
  </w:p>
  <w:p w14:paraId="5EDDE4CA" w14:textId="77777777" w:rsidR="00A16068" w:rsidRDefault="00A16068" w:rsidP="00A16068">
    <w:pPr>
      <w:pStyle w:val="Header"/>
      <w:ind w:left="-1680" w:firstLine="1680"/>
      <w:jc w:val="right"/>
    </w:pPr>
  </w:p>
  <w:p w14:paraId="019F0775" w14:textId="72EE389A" w:rsidR="00A16068" w:rsidRDefault="00AF4BC2" w:rsidP="00A16068">
    <w:pPr>
      <w:pStyle w:val="NormalParagraphStyle"/>
      <w:ind w:right="-960"/>
      <w:jc w:val="right"/>
      <w:rPr>
        <w:rFonts w:ascii="Trebuchet MS" w:hAnsi="Trebuchet MS" w:cs="Trebuchet MS"/>
        <w:i/>
        <w:iCs/>
        <w:color w:val="292A6F"/>
        <w:sz w:val="12"/>
        <w:szCs w:val="12"/>
      </w:rPr>
    </w:pPr>
    <w:r>
      <w:rPr>
        <w:noProof/>
      </w:rPr>
      <mc:AlternateContent>
        <mc:Choice Requires="wps">
          <w:drawing>
            <wp:anchor distT="4294967295" distB="4294967295" distL="114300" distR="114300" simplePos="0" relativeHeight="251659264" behindDoc="0" locked="0" layoutInCell="1" allowOverlap="1" wp14:anchorId="4512612F" wp14:editId="5DF3F441">
              <wp:simplePos x="0" y="0"/>
              <wp:positionH relativeFrom="column">
                <wp:posOffset>-914400</wp:posOffset>
              </wp:positionH>
              <wp:positionV relativeFrom="paragraph">
                <wp:posOffset>217169</wp:posOffset>
              </wp:positionV>
              <wp:extent cx="7210425" cy="0"/>
              <wp:effectExtent l="0" t="19050" r="9525"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0425" cy="0"/>
                      </a:xfrm>
                      <a:prstGeom prst="line">
                        <a:avLst/>
                      </a:prstGeom>
                      <a:noFill/>
                      <a:ln w="38100">
                        <a:solidFill>
                          <a:srgbClr val="3C5D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FAE78"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7.1pt" to="49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" strokecolor="#3c5d23" strokeweight="3pt"/>
          </w:pict>
        </mc:Fallback>
      </mc:AlternateContent>
    </w:r>
    <w:r w:rsidR="00A16068">
      <w:br/>
    </w:r>
  </w:p>
  <w:p w14:paraId="4CEDC076" w14:textId="77777777" w:rsidR="00A16068" w:rsidRDefault="00A16068" w:rsidP="00A16068">
    <w:pPr>
      <w:pStyle w:val="Header"/>
      <w:tabs>
        <w:tab w:val="clear" w:pos="4680"/>
        <w:tab w:val="clear" w:pos="9360"/>
        <w:tab w:val="left" w:pos="74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D62"/>
    <w:multiLevelType w:val="hybridMultilevel"/>
    <w:tmpl w:val="0C2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78CD"/>
    <w:multiLevelType w:val="hybridMultilevel"/>
    <w:tmpl w:val="2EBE7460"/>
    <w:lvl w:ilvl="0" w:tplc="5D6A2BD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15776EF"/>
    <w:multiLevelType w:val="hybridMultilevel"/>
    <w:tmpl w:val="E4C05F1A"/>
    <w:lvl w:ilvl="0" w:tplc="C89E0B2E">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39914A5"/>
    <w:multiLevelType w:val="hybridMultilevel"/>
    <w:tmpl w:val="7F4CE37C"/>
    <w:lvl w:ilvl="0" w:tplc="10D64C7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14622A7E"/>
    <w:multiLevelType w:val="hybridMultilevel"/>
    <w:tmpl w:val="B28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24CE"/>
    <w:multiLevelType w:val="hybridMultilevel"/>
    <w:tmpl w:val="741E4090"/>
    <w:lvl w:ilvl="0" w:tplc="61AED16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19F0440F"/>
    <w:multiLevelType w:val="hybridMultilevel"/>
    <w:tmpl w:val="6A8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A569A"/>
    <w:multiLevelType w:val="hybridMultilevel"/>
    <w:tmpl w:val="29B2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44CB"/>
    <w:multiLevelType w:val="hybridMultilevel"/>
    <w:tmpl w:val="AFF24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B06C31"/>
    <w:multiLevelType w:val="hybridMultilevel"/>
    <w:tmpl w:val="DD76B082"/>
    <w:lvl w:ilvl="0" w:tplc="D2B0236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24D7008A"/>
    <w:multiLevelType w:val="hybridMultilevel"/>
    <w:tmpl w:val="9D6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02407"/>
    <w:multiLevelType w:val="hybridMultilevel"/>
    <w:tmpl w:val="C8667878"/>
    <w:lvl w:ilvl="0" w:tplc="ECE6E6C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301B45C0"/>
    <w:multiLevelType w:val="hybridMultilevel"/>
    <w:tmpl w:val="175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3566"/>
    <w:multiLevelType w:val="hybridMultilevel"/>
    <w:tmpl w:val="7EC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73FB5"/>
    <w:multiLevelType w:val="hybridMultilevel"/>
    <w:tmpl w:val="AD485288"/>
    <w:lvl w:ilvl="0" w:tplc="200847B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36243DB6"/>
    <w:multiLevelType w:val="hybridMultilevel"/>
    <w:tmpl w:val="8348061A"/>
    <w:lvl w:ilvl="0" w:tplc="723255E4">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76B37E7"/>
    <w:multiLevelType w:val="hybridMultilevel"/>
    <w:tmpl w:val="AC9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92B58"/>
    <w:multiLevelType w:val="hybridMultilevel"/>
    <w:tmpl w:val="058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FE1"/>
    <w:multiLevelType w:val="hybridMultilevel"/>
    <w:tmpl w:val="14CA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66A6E"/>
    <w:multiLevelType w:val="hybridMultilevel"/>
    <w:tmpl w:val="AF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86794"/>
    <w:multiLevelType w:val="hybridMultilevel"/>
    <w:tmpl w:val="D7A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0285B"/>
    <w:multiLevelType w:val="hybridMultilevel"/>
    <w:tmpl w:val="EAA6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B5B31"/>
    <w:multiLevelType w:val="hybridMultilevel"/>
    <w:tmpl w:val="61CAE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A1063A"/>
    <w:multiLevelType w:val="hybridMultilevel"/>
    <w:tmpl w:val="20E692E2"/>
    <w:lvl w:ilvl="0" w:tplc="19BA61F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46014528"/>
    <w:multiLevelType w:val="hybridMultilevel"/>
    <w:tmpl w:val="857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D2BFB"/>
    <w:multiLevelType w:val="hybridMultilevel"/>
    <w:tmpl w:val="75F6CB22"/>
    <w:lvl w:ilvl="0" w:tplc="DE88AF7C">
      <w:start w:val="1"/>
      <w:numFmt w:val="bullet"/>
      <w:lvlText w:val=""/>
      <w:lvlJc w:val="left"/>
      <w:pPr>
        <w:tabs>
          <w:tab w:val="num" w:pos="360"/>
        </w:tabs>
        <w:ind w:left="360" w:hanging="360"/>
      </w:pPr>
      <w:rPr>
        <w:rFonts w:ascii="Symbol" w:hAnsi="Symbol" w:hint="default"/>
      </w:rPr>
    </w:lvl>
    <w:lvl w:ilvl="1" w:tplc="6832C1DE">
      <w:numFmt w:val="bullet"/>
      <w:lvlText w:val="•"/>
      <w:lvlJc w:val="left"/>
      <w:pPr>
        <w:ind w:left="1440" w:hanging="720"/>
      </w:pPr>
      <w:rPr>
        <w:rFonts w:ascii="Arial" w:eastAsiaTheme="minorHAnsi" w:hAnsi="Arial" w:cs="Aria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15:restartNumberingAfterBreak="0">
    <w:nsid w:val="4CBA52E2"/>
    <w:multiLevelType w:val="hybridMultilevel"/>
    <w:tmpl w:val="FB1298A0"/>
    <w:lvl w:ilvl="0" w:tplc="1206D4B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4D812464"/>
    <w:multiLevelType w:val="hybridMultilevel"/>
    <w:tmpl w:val="8564B7E8"/>
    <w:lvl w:ilvl="0" w:tplc="185E548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4EA5551A"/>
    <w:multiLevelType w:val="hybridMultilevel"/>
    <w:tmpl w:val="3C362F50"/>
    <w:lvl w:ilvl="0" w:tplc="EB40BDE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52721AAC"/>
    <w:multiLevelType w:val="hybridMultilevel"/>
    <w:tmpl w:val="C936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513D3"/>
    <w:multiLevelType w:val="hybridMultilevel"/>
    <w:tmpl w:val="8BDAB8C4"/>
    <w:lvl w:ilvl="0" w:tplc="F672328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687B03A2"/>
    <w:multiLevelType w:val="hybridMultilevel"/>
    <w:tmpl w:val="F5847ECC"/>
    <w:lvl w:ilvl="0" w:tplc="B05C264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B2F492C"/>
    <w:multiLevelType w:val="hybridMultilevel"/>
    <w:tmpl w:val="B4A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81850"/>
    <w:multiLevelType w:val="hybridMultilevel"/>
    <w:tmpl w:val="C5F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10CE2"/>
    <w:multiLevelType w:val="hybridMultilevel"/>
    <w:tmpl w:val="EEA820F4"/>
    <w:lvl w:ilvl="0" w:tplc="A0A0C61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71EA6109"/>
    <w:multiLevelType w:val="hybridMultilevel"/>
    <w:tmpl w:val="A93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82AE1"/>
    <w:multiLevelType w:val="hybridMultilevel"/>
    <w:tmpl w:val="5CEE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776A9"/>
    <w:multiLevelType w:val="hybridMultilevel"/>
    <w:tmpl w:val="02722E24"/>
    <w:lvl w:ilvl="0" w:tplc="4B40622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8" w15:restartNumberingAfterBreak="0">
    <w:nsid w:val="781A49B4"/>
    <w:multiLevelType w:val="hybridMultilevel"/>
    <w:tmpl w:val="9E8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677AB"/>
    <w:multiLevelType w:val="hybridMultilevel"/>
    <w:tmpl w:val="53E27EFA"/>
    <w:lvl w:ilvl="0" w:tplc="557279B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88375167">
    <w:abstractNumId w:val="25"/>
  </w:num>
  <w:num w:numId="2" w16cid:durableId="511265515">
    <w:abstractNumId w:val="15"/>
  </w:num>
  <w:num w:numId="3" w16cid:durableId="1797214957">
    <w:abstractNumId w:val="2"/>
  </w:num>
  <w:num w:numId="4" w16cid:durableId="1884903569">
    <w:abstractNumId w:val="1"/>
  </w:num>
  <w:num w:numId="5" w16cid:durableId="211501792">
    <w:abstractNumId w:val="5"/>
  </w:num>
  <w:num w:numId="6" w16cid:durableId="2047410821">
    <w:abstractNumId w:val="39"/>
  </w:num>
  <w:num w:numId="7" w16cid:durableId="1546261311">
    <w:abstractNumId w:val="30"/>
  </w:num>
  <w:num w:numId="8" w16cid:durableId="1591892597">
    <w:abstractNumId w:val="11"/>
  </w:num>
  <w:num w:numId="9" w16cid:durableId="930819727">
    <w:abstractNumId w:val="23"/>
  </w:num>
  <w:num w:numId="10" w16cid:durableId="1435246055">
    <w:abstractNumId w:val="28"/>
  </w:num>
  <w:num w:numId="11" w16cid:durableId="999314468">
    <w:abstractNumId w:val="14"/>
  </w:num>
  <w:num w:numId="12" w16cid:durableId="385688070">
    <w:abstractNumId w:val="31"/>
  </w:num>
  <w:num w:numId="13" w16cid:durableId="1781875192">
    <w:abstractNumId w:val="26"/>
  </w:num>
  <w:num w:numId="14" w16cid:durableId="1902787278">
    <w:abstractNumId w:val="34"/>
  </w:num>
  <w:num w:numId="15" w16cid:durableId="473647075">
    <w:abstractNumId w:val="27"/>
  </w:num>
  <w:num w:numId="16" w16cid:durableId="350886795">
    <w:abstractNumId w:val="9"/>
  </w:num>
  <w:num w:numId="17" w16cid:durableId="1594194899">
    <w:abstractNumId w:val="37"/>
  </w:num>
  <w:num w:numId="18" w16cid:durableId="683282587">
    <w:abstractNumId w:val="3"/>
  </w:num>
  <w:num w:numId="19" w16cid:durableId="1084572683">
    <w:abstractNumId w:val="19"/>
  </w:num>
  <w:num w:numId="20" w16cid:durableId="1562709702">
    <w:abstractNumId w:val="10"/>
  </w:num>
  <w:num w:numId="21" w16cid:durableId="1086416436">
    <w:abstractNumId w:val="16"/>
  </w:num>
  <w:num w:numId="22" w16cid:durableId="1656716036">
    <w:abstractNumId w:val="21"/>
  </w:num>
  <w:num w:numId="23" w16cid:durableId="36319752">
    <w:abstractNumId w:val="4"/>
  </w:num>
  <w:num w:numId="24" w16cid:durableId="856771982">
    <w:abstractNumId w:val="24"/>
  </w:num>
  <w:num w:numId="25" w16cid:durableId="1633437225">
    <w:abstractNumId w:val="36"/>
  </w:num>
  <w:num w:numId="26" w16cid:durableId="1214922600">
    <w:abstractNumId w:val="12"/>
  </w:num>
  <w:num w:numId="27" w16cid:durableId="1117065984">
    <w:abstractNumId w:val="0"/>
  </w:num>
  <w:num w:numId="28" w16cid:durableId="393508574">
    <w:abstractNumId w:val="18"/>
  </w:num>
  <w:num w:numId="29" w16cid:durableId="1449156036">
    <w:abstractNumId w:val="22"/>
  </w:num>
  <w:num w:numId="30" w16cid:durableId="282999717">
    <w:abstractNumId w:val="38"/>
  </w:num>
  <w:num w:numId="31" w16cid:durableId="1399160461">
    <w:abstractNumId w:val="13"/>
  </w:num>
  <w:num w:numId="32" w16cid:durableId="1347564180">
    <w:abstractNumId w:val="17"/>
  </w:num>
  <w:num w:numId="33" w16cid:durableId="1324312089">
    <w:abstractNumId w:val="6"/>
  </w:num>
  <w:num w:numId="34" w16cid:durableId="757750751">
    <w:abstractNumId w:val="32"/>
  </w:num>
  <w:num w:numId="35" w16cid:durableId="989289647">
    <w:abstractNumId w:val="29"/>
  </w:num>
  <w:num w:numId="36" w16cid:durableId="464936059">
    <w:abstractNumId w:val="33"/>
  </w:num>
  <w:num w:numId="37" w16cid:durableId="1902596832">
    <w:abstractNumId w:val="35"/>
  </w:num>
  <w:num w:numId="38" w16cid:durableId="761797457">
    <w:abstractNumId w:val="7"/>
  </w:num>
  <w:num w:numId="39" w16cid:durableId="1064835508">
    <w:abstractNumId w:val="20"/>
  </w:num>
  <w:num w:numId="40" w16cid:durableId="8388150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o:colormru v:ext="edit" colors="#3c5d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A0"/>
    <w:rsid w:val="00066FE5"/>
    <w:rsid w:val="000E02E4"/>
    <w:rsid w:val="000E33C0"/>
    <w:rsid w:val="000E5809"/>
    <w:rsid w:val="001401C2"/>
    <w:rsid w:val="00145CF3"/>
    <w:rsid w:val="00172942"/>
    <w:rsid w:val="001809B9"/>
    <w:rsid w:val="00186FEE"/>
    <w:rsid w:val="001916D4"/>
    <w:rsid w:val="00194064"/>
    <w:rsid w:val="001A0AFD"/>
    <w:rsid w:val="001A10D5"/>
    <w:rsid w:val="001C535E"/>
    <w:rsid w:val="001D2FA0"/>
    <w:rsid w:val="00236C0B"/>
    <w:rsid w:val="002649F6"/>
    <w:rsid w:val="0027032A"/>
    <w:rsid w:val="002A0C92"/>
    <w:rsid w:val="002C5503"/>
    <w:rsid w:val="002E7FBA"/>
    <w:rsid w:val="002F0A4B"/>
    <w:rsid w:val="00303E19"/>
    <w:rsid w:val="00317E2B"/>
    <w:rsid w:val="00330AE0"/>
    <w:rsid w:val="0038363A"/>
    <w:rsid w:val="003D777D"/>
    <w:rsid w:val="003E0253"/>
    <w:rsid w:val="004418BB"/>
    <w:rsid w:val="004465AC"/>
    <w:rsid w:val="004A7A32"/>
    <w:rsid w:val="004D281A"/>
    <w:rsid w:val="004D4318"/>
    <w:rsid w:val="004D4400"/>
    <w:rsid w:val="00586C0D"/>
    <w:rsid w:val="00593BAF"/>
    <w:rsid w:val="00594790"/>
    <w:rsid w:val="005B54DC"/>
    <w:rsid w:val="0061485E"/>
    <w:rsid w:val="00631775"/>
    <w:rsid w:val="0065302C"/>
    <w:rsid w:val="00667A8A"/>
    <w:rsid w:val="00674CDF"/>
    <w:rsid w:val="00687FD0"/>
    <w:rsid w:val="006901F7"/>
    <w:rsid w:val="006D5A50"/>
    <w:rsid w:val="006D5BD1"/>
    <w:rsid w:val="006F3B83"/>
    <w:rsid w:val="006F5AB6"/>
    <w:rsid w:val="00745D41"/>
    <w:rsid w:val="00762826"/>
    <w:rsid w:val="0077096C"/>
    <w:rsid w:val="00771E24"/>
    <w:rsid w:val="007F41B6"/>
    <w:rsid w:val="008115F6"/>
    <w:rsid w:val="0081355D"/>
    <w:rsid w:val="00842459"/>
    <w:rsid w:val="00855C9F"/>
    <w:rsid w:val="00877AC9"/>
    <w:rsid w:val="00897D03"/>
    <w:rsid w:val="008B76B1"/>
    <w:rsid w:val="008C1A6D"/>
    <w:rsid w:val="008D2B89"/>
    <w:rsid w:val="009172DE"/>
    <w:rsid w:val="009515DB"/>
    <w:rsid w:val="00985B5C"/>
    <w:rsid w:val="009B15DB"/>
    <w:rsid w:val="009B6911"/>
    <w:rsid w:val="009B69C7"/>
    <w:rsid w:val="009C3EEA"/>
    <w:rsid w:val="009D7C86"/>
    <w:rsid w:val="00A16068"/>
    <w:rsid w:val="00A30901"/>
    <w:rsid w:val="00A33B95"/>
    <w:rsid w:val="00A449E7"/>
    <w:rsid w:val="00A6052C"/>
    <w:rsid w:val="00AF4BC2"/>
    <w:rsid w:val="00B003E1"/>
    <w:rsid w:val="00B00AB1"/>
    <w:rsid w:val="00B102E5"/>
    <w:rsid w:val="00C00577"/>
    <w:rsid w:val="00C04371"/>
    <w:rsid w:val="00C1650E"/>
    <w:rsid w:val="00C53EA9"/>
    <w:rsid w:val="00C655EC"/>
    <w:rsid w:val="00CA7809"/>
    <w:rsid w:val="00CB64D1"/>
    <w:rsid w:val="00CD6110"/>
    <w:rsid w:val="00D017B7"/>
    <w:rsid w:val="00D349DB"/>
    <w:rsid w:val="00D3573A"/>
    <w:rsid w:val="00D7420B"/>
    <w:rsid w:val="00D92AEE"/>
    <w:rsid w:val="00DA58D5"/>
    <w:rsid w:val="00DF4517"/>
    <w:rsid w:val="00E03DEE"/>
    <w:rsid w:val="00E502FB"/>
    <w:rsid w:val="00E65E8D"/>
    <w:rsid w:val="00E81BFA"/>
    <w:rsid w:val="00F55233"/>
    <w:rsid w:val="00F836AF"/>
    <w:rsid w:val="00F86360"/>
    <w:rsid w:val="00F952E0"/>
    <w:rsid w:val="00FA11AF"/>
    <w:rsid w:val="00FE1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c5d23"/>
    </o:shapedefaults>
    <o:shapelayout v:ext="edit">
      <o:idmap v:ext="edit" data="2"/>
    </o:shapelayout>
  </w:shapeDefaults>
  <w:decimalSymbol w:val="."/>
  <w:listSeparator w:val=","/>
  <w14:docId w14:val="2E890BEA"/>
  <w15:docId w15:val="{51C653AD-BE2B-4ECE-ABF4-9C5E1EAC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5E"/>
    <w:rPr>
      <w:sz w:val="24"/>
      <w:szCs w:val="24"/>
    </w:rPr>
  </w:style>
  <w:style w:type="paragraph" w:styleId="Heading1">
    <w:name w:val="heading 1"/>
    <w:basedOn w:val="Normal"/>
    <w:next w:val="Normal"/>
    <w:link w:val="Heading1Char"/>
    <w:uiPriority w:val="9"/>
    <w:qFormat/>
    <w:rsid w:val="006F3B83"/>
    <w:pPr>
      <w:keepNext/>
      <w:spacing w:before="240" w:after="60"/>
      <w:outlineLvl w:val="0"/>
    </w:pPr>
    <w:rPr>
      <w:rFonts w:ascii="Cambria" w:hAnsi="Cambria"/>
      <w:b/>
      <w:bCs/>
      <w:kern w:val="32"/>
      <w:sz w:val="32"/>
      <w:szCs w:val="32"/>
    </w:rPr>
  </w:style>
  <w:style w:type="paragraph" w:styleId="Heading2">
    <w:name w:val="heading 2"/>
    <w:basedOn w:val="Normal"/>
    <w:next w:val="Header"/>
    <w:link w:val="Heading2Char"/>
    <w:uiPriority w:val="9"/>
    <w:semiHidden/>
    <w:unhideWhenUsed/>
    <w:qFormat/>
    <w:rsid w:val="006F3B83"/>
    <w:pPr>
      <w:keepNext/>
      <w:spacing w:before="240" w:after="60"/>
      <w:outlineLvl w:val="1"/>
    </w:pPr>
    <w:rPr>
      <w:rFonts w:ascii="Cambria" w:hAnsi="Cambria"/>
      <w:b/>
      <w:bCs/>
      <w:i/>
      <w:iCs/>
      <w:sz w:val="28"/>
      <w:szCs w:val="28"/>
    </w:rPr>
  </w:style>
  <w:style w:type="paragraph" w:styleId="Heading3">
    <w:name w:val="heading 3"/>
    <w:basedOn w:val="Normal"/>
    <w:next w:val="BodyText"/>
    <w:link w:val="Heading3Char"/>
    <w:qFormat/>
    <w:rsid w:val="00CD6110"/>
    <w:pPr>
      <w:spacing w:before="280" w:after="280" w:line="100" w:lineRule="atLeast"/>
      <w:outlineLvl w:val="2"/>
    </w:pPr>
    <w:rPr>
      <w:b/>
      <w:bCs/>
      <w:sz w:val="27"/>
      <w:szCs w:val="27"/>
    </w:rPr>
  </w:style>
  <w:style w:type="paragraph" w:styleId="Heading4">
    <w:name w:val="heading 4"/>
    <w:basedOn w:val="Normal"/>
    <w:next w:val="BodyText"/>
    <w:link w:val="Heading4Char"/>
    <w:qFormat/>
    <w:rsid w:val="00CD6110"/>
    <w:pPr>
      <w:spacing w:before="280" w:after="280" w:line="100" w:lineRule="atLeast"/>
      <w:outlineLvl w:val="3"/>
    </w:pPr>
    <w:rPr>
      <w:b/>
      <w:bCs/>
    </w:rPr>
  </w:style>
  <w:style w:type="paragraph" w:styleId="Heading5">
    <w:name w:val="heading 5"/>
    <w:basedOn w:val="Normal"/>
    <w:next w:val="Normal"/>
    <w:link w:val="Heading5Char"/>
    <w:uiPriority w:val="9"/>
    <w:semiHidden/>
    <w:unhideWhenUsed/>
    <w:qFormat/>
    <w:rsid w:val="00CD6110"/>
    <w:pPr>
      <w:spacing w:before="240" w:after="60"/>
      <w:outlineLvl w:val="4"/>
    </w:pPr>
    <w:rPr>
      <w:rFonts w:ascii="Calibri" w:hAnsi="Calibri"/>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OW">
    <w:name w:val="Header SOW"/>
    <w:basedOn w:val="Heading1"/>
    <w:link w:val="HeaderSOWChar"/>
    <w:autoRedefine/>
    <w:rsid w:val="006F3B83"/>
    <w:pPr>
      <w:pBdr>
        <w:bottom w:val="single" w:sz="24" w:space="1" w:color="8DB3E2"/>
      </w:pBdr>
      <w:ind w:left="432" w:right="360"/>
      <w:jc w:val="both"/>
    </w:pPr>
    <w:rPr>
      <w:rFonts w:ascii="Calibri" w:hAnsi="Calibri"/>
      <w:color w:val="548DD4"/>
      <w:u w:color="8DB3E2"/>
    </w:rPr>
  </w:style>
  <w:style w:type="character" w:customStyle="1" w:styleId="HeaderSOWChar">
    <w:name w:val="Header SOW Char"/>
    <w:basedOn w:val="DefaultParagraphFont"/>
    <w:link w:val="HeaderSOW"/>
    <w:rsid w:val="006F3B83"/>
    <w:rPr>
      <w:rFonts w:ascii="Calibri" w:eastAsia="Times New Roman" w:hAnsi="Calibri" w:cs="Times New Roman"/>
      <w:b/>
      <w:bCs/>
      <w:color w:val="548DD4"/>
      <w:sz w:val="32"/>
      <w:szCs w:val="28"/>
      <w:u w:color="8DB3E2"/>
    </w:rPr>
  </w:style>
  <w:style w:type="character" w:customStyle="1" w:styleId="Heading1Char">
    <w:name w:val="Heading 1 Char"/>
    <w:basedOn w:val="DefaultParagraphFont"/>
    <w:link w:val="Heading1"/>
    <w:uiPriority w:val="9"/>
    <w:rsid w:val="006F3B8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6F3B83"/>
    <w:rPr>
      <w:rFonts w:ascii="Cambria" w:eastAsia="Times New Roman" w:hAnsi="Cambria" w:cs="Times New Roman"/>
      <w:b/>
      <w:bCs/>
      <w:i/>
      <w:iCs/>
      <w:sz w:val="28"/>
      <w:szCs w:val="28"/>
      <w:lang w:eastAsia="ar-SA"/>
    </w:rPr>
  </w:style>
  <w:style w:type="paragraph" w:styleId="Header">
    <w:name w:val="header"/>
    <w:basedOn w:val="Normal"/>
    <w:link w:val="HeaderChar"/>
    <w:unhideWhenUsed/>
    <w:rsid w:val="006F3B83"/>
    <w:pPr>
      <w:tabs>
        <w:tab w:val="center" w:pos="4680"/>
        <w:tab w:val="right" w:pos="9360"/>
      </w:tabs>
    </w:pPr>
  </w:style>
  <w:style w:type="character" w:customStyle="1" w:styleId="HeaderChar">
    <w:name w:val="Header Char"/>
    <w:basedOn w:val="DefaultParagraphFont"/>
    <w:link w:val="Header"/>
    <w:uiPriority w:val="99"/>
    <w:semiHidden/>
    <w:rsid w:val="006F3B83"/>
  </w:style>
  <w:style w:type="character" w:customStyle="1" w:styleId="Heading3Char">
    <w:name w:val="Heading 3 Char"/>
    <w:basedOn w:val="DefaultParagraphFont"/>
    <w:link w:val="Heading3"/>
    <w:rsid w:val="006F3B83"/>
    <w:rPr>
      <w:rFonts w:eastAsia="Times New Roman" w:cs="Times New Roman"/>
      <w:b/>
      <w:bCs/>
      <w:sz w:val="27"/>
      <w:szCs w:val="27"/>
      <w:lang w:eastAsia="ar-SA"/>
    </w:rPr>
  </w:style>
  <w:style w:type="paragraph" w:styleId="NoSpacing">
    <w:name w:val="No Spacing"/>
    <w:link w:val="NoSpacingChar"/>
    <w:qFormat/>
    <w:rsid w:val="006F3B83"/>
    <w:pPr>
      <w:suppressAutoHyphens/>
    </w:pPr>
    <w:rPr>
      <w:sz w:val="22"/>
      <w:lang w:eastAsia="ar-SA"/>
    </w:rPr>
  </w:style>
  <w:style w:type="character" w:customStyle="1" w:styleId="NoSpacingChar">
    <w:name w:val="No Spacing Char"/>
    <w:link w:val="NoSpacing"/>
    <w:uiPriority w:val="1"/>
    <w:locked/>
    <w:rsid w:val="006F3B83"/>
    <w:rPr>
      <w:sz w:val="22"/>
      <w:lang w:eastAsia="ar-SA" w:bidi="ar-SA"/>
    </w:rPr>
  </w:style>
  <w:style w:type="paragraph" w:styleId="IntenseQuote">
    <w:name w:val="Intense Quote"/>
    <w:basedOn w:val="Normal"/>
    <w:next w:val="Normal"/>
    <w:link w:val="IntenseQuoteChar"/>
    <w:uiPriority w:val="30"/>
    <w:qFormat/>
    <w:rsid w:val="006F3B8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F3B83"/>
    <w:rPr>
      <w:b/>
      <w:bCs/>
      <w:i/>
      <w:iCs/>
      <w:color w:val="4F81BD"/>
      <w:sz w:val="22"/>
      <w:lang w:eastAsia="ar-SA"/>
    </w:rPr>
  </w:style>
  <w:style w:type="paragraph" w:styleId="BodyText">
    <w:name w:val="Body Text"/>
    <w:basedOn w:val="Normal"/>
    <w:link w:val="BodyTextChar"/>
    <w:uiPriority w:val="99"/>
    <w:unhideWhenUsed/>
    <w:rsid w:val="00CD6110"/>
    <w:pPr>
      <w:spacing w:after="120"/>
    </w:pPr>
  </w:style>
  <w:style w:type="character" w:customStyle="1" w:styleId="BodyTextChar">
    <w:name w:val="Body Text Char"/>
    <w:basedOn w:val="DefaultParagraphFont"/>
    <w:link w:val="BodyText"/>
    <w:uiPriority w:val="99"/>
    <w:rsid w:val="00CD6110"/>
    <w:rPr>
      <w:sz w:val="22"/>
      <w:lang w:eastAsia="ar-SA"/>
    </w:rPr>
  </w:style>
  <w:style w:type="character" w:customStyle="1" w:styleId="Heading4Char">
    <w:name w:val="Heading 4 Char"/>
    <w:basedOn w:val="DefaultParagraphFont"/>
    <w:link w:val="Heading4"/>
    <w:rsid w:val="00CD6110"/>
    <w:rPr>
      <w:b/>
      <w:bCs/>
      <w:sz w:val="24"/>
      <w:szCs w:val="24"/>
      <w:lang w:eastAsia="ar-SA"/>
    </w:rPr>
  </w:style>
  <w:style w:type="character" w:customStyle="1" w:styleId="Heading5Char">
    <w:name w:val="Heading 5 Char"/>
    <w:link w:val="Heading5"/>
    <w:uiPriority w:val="9"/>
    <w:semiHidden/>
    <w:rsid w:val="00CD6110"/>
    <w:rPr>
      <w:rFonts w:ascii="Calibri" w:hAnsi="Calibri"/>
      <w:b/>
      <w:bCs/>
      <w:i/>
      <w:iCs/>
      <w:sz w:val="26"/>
      <w:szCs w:val="26"/>
      <w:lang w:eastAsia="ar-SA"/>
    </w:rPr>
  </w:style>
  <w:style w:type="paragraph" w:styleId="Caption">
    <w:name w:val="caption"/>
    <w:basedOn w:val="Normal"/>
    <w:qFormat/>
    <w:rsid w:val="00CD6110"/>
    <w:pPr>
      <w:suppressLineNumbers/>
      <w:spacing w:before="120" w:after="120"/>
    </w:pPr>
    <w:rPr>
      <w:rFonts w:cs="Mangal"/>
      <w:i/>
      <w:iCs/>
    </w:rPr>
  </w:style>
  <w:style w:type="paragraph" w:styleId="Title">
    <w:name w:val="Title"/>
    <w:basedOn w:val="Normal"/>
    <w:next w:val="Subtitle"/>
    <w:link w:val="TitleChar"/>
    <w:qFormat/>
    <w:rsid w:val="00CD6110"/>
    <w:pPr>
      <w:jc w:val="center"/>
    </w:pPr>
    <w:rPr>
      <w:rFonts w:ascii="Book Antiqua" w:hAnsi="Book Antiqua"/>
      <w:b/>
      <w:bCs/>
    </w:rPr>
  </w:style>
  <w:style w:type="character" w:customStyle="1" w:styleId="TitleChar">
    <w:name w:val="Title Char"/>
    <w:basedOn w:val="DefaultParagraphFont"/>
    <w:link w:val="Title"/>
    <w:rsid w:val="00CD6110"/>
    <w:rPr>
      <w:rFonts w:ascii="Book Antiqua" w:hAnsi="Book Antiqua"/>
      <w:b/>
      <w:bCs/>
      <w:sz w:val="24"/>
      <w:lang w:eastAsia="ar-SA"/>
    </w:rPr>
  </w:style>
  <w:style w:type="paragraph" w:styleId="Subtitle">
    <w:name w:val="Subtitle"/>
    <w:basedOn w:val="Normal"/>
    <w:next w:val="BodyText"/>
    <w:link w:val="SubtitleChar"/>
    <w:qFormat/>
    <w:rsid w:val="00CD6110"/>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CD6110"/>
    <w:rPr>
      <w:rFonts w:ascii="Arial" w:eastAsia="Microsoft YaHei" w:hAnsi="Arial" w:cs="Mangal"/>
      <w:i/>
      <w:iCs/>
      <w:sz w:val="28"/>
      <w:szCs w:val="28"/>
      <w:lang w:eastAsia="ar-SA"/>
    </w:rPr>
  </w:style>
  <w:style w:type="character" w:styleId="Emphasis">
    <w:name w:val="Emphasis"/>
    <w:uiPriority w:val="20"/>
    <w:qFormat/>
    <w:rsid w:val="00CD6110"/>
    <w:rPr>
      <w:i/>
      <w:iCs/>
    </w:rPr>
  </w:style>
  <w:style w:type="paragraph" w:styleId="Footer">
    <w:name w:val="footer"/>
    <w:basedOn w:val="Normal"/>
    <w:link w:val="FooterChar"/>
    <w:uiPriority w:val="99"/>
    <w:rsid w:val="0061485E"/>
    <w:pPr>
      <w:tabs>
        <w:tab w:val="center" w:pos="4320"/>
        <w:tab w:val="right" w:pos="8640"/>
      </w:tabs>
    </w:pPr>
  </w:style>
  <w:style w:type="character" w:customStyle="1" w:styleId="FooterChar">
    <w:name w:val="Footer Char"/>
    <w:basedOn w:val="DefaultParagraphFont"/>
    <w:link w:val="Footer"/>
    <w:uiPriority w:val="99"/>
    <w:rsid w:val="0061485E"/>
    <w:rPr>
      <w:sz w:val="24"/>
      <w:szCs w:val="24"/>
    </w:rPr>
  </w:style>
  <w:style w:type="paragraph" w:customStyle="1" w:styleId="NormalParagraphStyle">
    <w:name w:val="NormalParagraphStyle"/>
    <w:basedOn w:val="Normal"/>
    <w:rsid w:val="0061485E"/>
    <w:pPr>
      <w:autoSpaceDE w:val="0"/>
      <w:autoSpaceDN w:val="0"/>
      <w:adjustRightInd w:val="0"/>
      <w:spacing w:line="288" w:lineRule="auto"/>
      <w:textAlignment w:val="center"/>
    </w:pPr>
    <w:rPr>
      <w:color w:val="000000"/>
    </w:rPr>
  </w:style>
  <w:style w:type="paragraph" w:customStyle="1" w:styleId="CM6">
    <w:name w:val="CM6"/>
    <w:basedOn w:val="Normal"/>
    <w:next w:val="Normal"/>
    <w:rsid w:val="0061485E"/>
    <w:pPr>
      <w:widowControl w:val="0"/>
      <w:autoSpaceDE w:val="0"/>
      <w:autoSpaceDN w:val="0"/>
      <w:adjustRightInd w:val="0"/>
      <w:spacing w:after="90"/>
    </w:pPr>
    <w:rPr>
      <w:rFonts w:ascii="BODJLE+TimesNewRoman,Bold" w:hAnsi="BODJLE+TimesNewRoman,Bold" w:cs="BODJLE+TimesNewRoman,Bold"/>
    </w:rPr>
  </w:style>
  <w:style w:type="character" w:customStyle="1" w:styleId="apple-converted-space">
    <w:name w:val="apple-converted-space"/>
    <w:rsid w:val="0061485E"/>
  </w:style>
  <w:style w:type="paragraph" w:customStyle="1" w:styleId="NormalBookAntiqua">
    <w:name w:val="Normal + Book Antiqua"/>
    <w:aliases w:val="10 pt,Bold,Justified"/>
    <w:basedOn w:val="Normal"/>
    <w:rsid w:val="00066FE5"/>
    <w:rPr>
      <w:rFonts w:ascii="Book Antiqua" w:hAnsi="Book Antiqua"/>
      <w:b/>
      <w:bCs/>
      <w:sz w:val="22"/>
      <w:szCs w:val="18"/>
    </w:rPr>
  </w:style>
  <w:style w:type="character" w:customStyle="1" w:styleId="apple-style-span">
    <w:name w:val="apple-style-span"/>
    <w:basedOn w:val="DefaultParagraphFont"/>
    <w:rsid w:val="00066FE5"/>
  </w:style>
  <w:style w:type="paragraph" w:styleId="BodyText2">
    <w:name w:val="Body Text 2"/>
    <w:basedOn w:val="Normal"/>
    <w:link w:val="BodyText2Char"/>
    <w:uiPriority w:val="99"/>
    <w:unhideWhenUsed/>
    <w:rsid w:val="00066FE5"/>
    <w:pPr>
      <w:spacing w:after="120" w:line="480" w:lineRule="auto"/>
    </w:pPr>
  </w:style>
  <w:style w:type="character" w:customStyle="1" w:styleId="BodyText2Char">
    <w:name w:val="Body Text 2 Char"/>
    <w:basedOn w:val="DefaultParagraphFont"/>
    <w:link w:val="BodyText2"/>
    <w:uiPriority w:val="99"/>
    <w:rsid w:val="00066FE5"/>
    <w:rPr>
      <w:sz w:val="24"/>
      <w:szCs w:val="24"/>
    </w:rPr>
  </w:style>
  <w:style w:type="paragraph" w:styleId="HTMLPreformatted">
    <w:name w:val="HTML Preformatted"/>
    <w:basedOn w:val="Normal"/>
    <w:link w:val="HTMLPreformattedChar"/>
    <w:rsid w:val="000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66FE5"/>
    <w:rPr>
      <w:rFonts w:ascii="Courier New" w:hAnsi="Courier New" w:cs="Courier New"/>
    </w:rPr>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Figure_name"/>
    <w:basedOn w:val="Normal"/>
    <w:link w:val="ListParagraphChar"/>
    <w:uiPriority w:val="34"/>
    <w:qFormat/>
    <w:rsid w:val="004A7A32"/>
    <w:pPr>
      <w:ind w:left="720"/>
      <w:contextualSpacing/>
    </w:pPr>
  </w:style>
  <w:style w:type="paragraph" w:styleId="BalloonText">
    <w:name w:val="Balloon Text"/>
    <w:basedOn w:val="Normal"/>
    <w:link w:val="BalloonTextChar"/>
    <w:uiPriority w:val="99"/>
    <w:semiHidden/>
    <w:unhideWhenUsed/>
    <w:rsid w:val="002649F6"/>
    <w:rPr>
      <w:rFonts w:ascii="Tahoma" w:hAnsi="Tahoma" w:cs="Tahoma"/>
      <w:sz w:val="16"/>
      <w:szCs w:val="16"/>
    </w:rPr>
  </w:style>
  <w:style w:type="character" w:customStyle="1" w:styleId="BalloonTextChar">
    <w:name w:val="Balloon Text Char"/>
    <w:basedOn w:val="DefaultParagraphFont"/>
    <w:link w:val="BalloonText"/>
    <w:uiPriority w:val="99"/>
    <w:semiHidden/>
    <w:rsid w:val="002649F6"/>
    <w:rPr>
      <w:rFonts w:ascii="Tahoma" w:hAnsi="Tahoma" w:cs="Tahoma"/>
      <w:sz w:val="16"/>
      <w:szCs w:val="16"/>
    </w:rPr>
  </w:style>
  <w:style w:type="table" w:styleId="TableGrid">
    <w:name w:val="Table Grid"/>
    <w:basedOn w:val="TableNormal"/>
    <w:uiPriority w:val="59"/>
    <w:rsid w:val="002649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2649F6"/>
    <w:rPr>
      <w:rFonts w:ascii="Tahoma" w:hAnsi="Tahoma" w:cs="Tahoma"/>
      <w:sz w:val="16"/>
      <w:szCs w:val="16"/>
    </w:rPr>
  </w:style>
  <w:style w:type="character" w:customStyle="1" w:styleId="DocumentMapChar">
    <w:name w:val="Document Map Char"/>
    <w:basedOn w:val="DefaultParagraphFont"/>
    <w:link w:val="DocumentMap"/>
    <w:uiPriority w:val="99"/>
    <w:semiHidden/>
    <w:rsid w:val="002649F6"/>
    <w:rPr>
      <w:rFonts w:ascii="Tahoma" w:hAnsi="Tahoma" w:cs="Tahoma"/>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53EA9"/>
    <w:rPr>
      <w:sz w:val="24"/>
      <w:szCs w:val="24"/>
    </w:rPr>
  </w:style>
  <w:style w:type="paragraph" w:customStyle="1" w:styleId="Normal1">
    <w:name w:val="Normal1"/>
    <w:rsid w:val="00C53EA9"/>
    <w:rPr>
      <w:color w:val="000000"/>
      <w:sz w:val="24"/>
      <w:szCs w:val="24"/>
    </w:rPr>
  </w:style>
  <w:style w:type="paragraph" w:styleId="PlainText">
    <w:name w:val="Plain Text"/>
    <w:basedOn w:val="Normal"/>
    <w:link w:val="PlainTextChar"/>
    <w:unhideWhenUsed/>
    <w:rsid w:val="00C53EA9"/>
    <w:rPr>
      <w:rFonts w:ascii="Consolas" w:eastAsia="Calibri" w:hAnsi="Consolas"/>
      <w:sz w:val="21"/>
      <w:szCs w:val="21"/>
      <w:lang w:val="en-IN" w:eastAsia="en-IN"/>
    </w:rPr>
  </w:style>
  <w:style w:type="character" w:customStyle="1" w:styleId="PlainTextChar">
    <w:name w:val="Plain Text Char"/>
    <w:basedOn w:val="DefaultParagraphFont"/>
    <w:link w:val="PlainText"/>
    <w:rsid w:val="00C53EA9"/>
    <w:rPr>
      <w:rFonts w:ascii="Consolas" w:eastAsia="Calibri" w:hAnsi="Consolas"/>
      <w:sz w:val="21"/>
      <w:szCs w:val="21"/>
      <w:lang w:val="en-IN" w:eastAsia="en-IN"/>
    </w:rPr>
  </w:style>
  <w:style w:type="paragraph" w:customStyle="1" w:styleId="Default">
    <w:name w:val="Default"/>
    <w:rsid w:val="00C53EA9"/>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l">
    <w:name w:val="hl"/>
    <w:basedOn w:val="DefaultParagraphFont"/>
    <w:rsid w:val="00C53EA9"/>
  </w:style>
  <w:style w:type="character" w:customStyle="1" w:styleId="usertext1">
    <w:name w:val="usertext1"/>
    <w:rsid w:val="00C53EA9"/>
    <w:rPr>
      <w:rFonts w:ascii="Arial" w:hAnsi="Arial" w:cs="Arial" w:hint="default"/>
      <w:sz w:val="20"/>
      <w:szCs w:val="20"/>
    </w:rPr>
  </w:style>
  <w:style w:type="paragraph" w:customStyle="1" w:styleId="LO-normal">
    <w:name w:val="LO-normal"/>
    <w:rsid w:val="00C53EA9"/>
    <w:pPr>
      <w:suppressAutoHyphens/>
      <w:autoSpaceDN w:val="0"/>
      <w:textAlignment w:val="baseline"/>
    </w:pPr>
    <w:rPr>
      <w:rFonts w:ascii="Calibri" w:eastAsia="NSimSun" w:hAnsi="Calibri" w:cs="Arial"/>
      <w:sz w:val="24"/>
      <w:szCs w:val="24"/>
    </w:rPr>
  </w:style>
  <w:style w:type="character" w:styleId="Strong">
    <w:name w:val="Strong"/>
    <w:basedOn w:val="DefaultParagraphFont"/>
    <w:uiPriority w:val="22"/>
    <w:qFormat/>
    <w:rsid w:val="001C535E"/>
    <w:rPr>
      <w:b/>
      <w:bCs/>
    </w:rPr>
  </w:style>
  <w:style w:type="paragraph" w:styleId="BodyTextIndent">
    <w:name w:val="Body Text Indent"/>
    <w:basedOn w:val="Normal"/>
    <w:link w:val="BodyTextIndentChar"/>
    <w:uiPriority w:val="99"/>
    <w:semiHidden/>
    <w:unhideWhenUsed/>
    <w:rsid w:val="001C535E"/>
    <w:pPr>
      <w:spacing w:after="120"/>
      <w:ind w:left="283"/>
    </w:pPr>
  </w:style>
  <w:style w:type="character" w:customStyle="1" w:styleId="BodyTextIndentChar">
    <w:name w:val="Body Text Indent Char"/>
    <w:basedOn w:val="DefaultParagraphFont"/>
    <w:link w:val="BodyTextIndent"/>
    <w:uiPriority w:val="99"/>
    <w:semiHidden/>
    <w:rsid w:val="001C535E"/>
    <w:rPr>
      <w:sz w:val="24"/>
      <w:szCs w:val="24"/>
    </w:rPr>
  </w:style>
  <w:style w:type="paragraph" w:customStyle="1" w:styleId="nexttext">
    <w:name w:val="nexttext"/>
    <w:basedOn w:val="Normal"/>
    <w:rsid w:val="001C535E"/>
    <w:rPr>
      <w:rFonts w:ascii="Arial" w:hAnsi="Arial"/>
      <w:sz w:val="20"/>
      <w:szCs w:val="20"/>
    </w:rPr>
  </w:style>
  <w:style w:type="paragraph" w:styleId="NormalWeb">
    <w:name w:val="Normal (Web)"/>
    <w:basedOn w:val="Normal"/>
    <w:uiPriority w:val="99"/>
    <w:semiHidden/>
    <w:unhideWhenUsed/>
    <w:rsid w:val="00DF4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87">
      <w:bodyDiv w:val="1"/>
      <w:marLeft w:val="0"/>
      <w:marRight w:val="0"/>
      <w:marTop w:val="0"/>
      <w:marBottom w:val="0"/>
      <w:divBdr>
        <w:top w:val="none" w:sz="0" w:space="0" w:color="auto"/>
        <w:left w:val="none" w:sz="0" w:space="0" w:color="auto"/>
        <w:bottom w:val="none" w:sz="0" w:space="0" w:color="auto"/>
        <w:right w:val="none" w:sz="0" w:space="0" w:color="auto"/>
      </w:divBdr>
    </w:div>
    <w:div w:id="391462431">
      <w:bodyDiv w:val="1"/>
      <w:marLeft w:val="0"/>
      <w:marRight w:val="0"/>
      <w:marTop w:val="0"/>
      <w:marBottom w:val="0"/>
      <w:divBdr>
        <w:top w:val="none" w:sz="0" w:space="0" w:color="auto"/>
        <w:left w:val="none" w:sz="0" w:space="0" w:color="auto"/>
        <w:bottom w:val="none" w:sz="0" w:space="0" w:color="auto"/>
        <w:right w:val="none" w:sz="0" w:space="0" w:color="auto"/>
      </w:divBdr>
    </w:div>
    <w:div w:id="899250795">
      <w:bodyDiv w:val="1"/>
      <w:marLeft w:val="0"/>
      <w:marRight w:val="0"/>
      <w:marTop w:val="0"/>
      <w:marBottom w:val="0"/>
      <w:divBdr>
        <w:top w:val="none" w:sz="0" w:space="0" w:color="auto"/>
        <w:left w:val="none" w:sz="0" w:space="0" w:color="auto"/>
        <w:bottom w:val="none" w:sz="0" w:space="0" w:color="auto"/>
        <w:right w:val="none" w:sz="0" w:space="0" w:color="auto"/>
      </w:divBdr>
    </w:div>
    <w:div w:id="1069577173">
      <w:bodyDiv w:val="1"/>
      <w:marLeft w:val="0"/>
      <w:marRight w:val="0"/>
      <w:marTop w:val="0"/>
      <w:marBottom w:val="0"/>
      <w:divBdr>
        <w:top w:val="none" w:sz="0" w:space="0" w:color="auto"/>
        <w:left w:val="none" w:sz="0" w:space="0" w:color="auto"/>
        <w:bottom w:val="none" w:sz="0" w:space="0" w:color="auto"/>
        <w:right w:val="none" w:sz="0" w:space="0" w:color="auto"/>
      </w:divBdr>
    </w:div>
    <w:div w:id="1138959040">
      <w:bodyDiv w:val="1"/>
      <w:marLeft w:val="0"/>
      <w:marRight w:val="0"/>
      <w:marTop w:val="0"/>
      <w:marBottom w:val="0"/>
      <w:divBdr>
        <w:top w:val="none" w:sz="0" w:space="0" w:color="auto"/>
        <w:left w:val="none" w:sz="0" w:space="0" w:color="auto"/>
        <w:bottom w:val="none" w:sz="0" w:space="0" w:color="auto"/>
        <w:right w:val="none" w:sz="0" w:space="0" w:color="auto"/>
      </w:divBdr>
    </w:div>
    <w:div w:id="1195652479">
      <w:bodyDiv w:val="1"/>
      <w:marLeft w:val="0"/>
      <w:marRight w:val="0"/>
      <w:marTop w:val="0"/>
      <w:marBottom w:val="0"/>
      <w:divBdr>
        <w:top w:val="none" w:sz="0" w:space="0" w:color="auto"/>
        <w:left w:val="none" w:sz="0" w:space="0" w:color="auto"/>
        <w:bottom w:val="none" w:sz="0" w:space="0" w:color="auto"/>
        <w:right w:val="none" w:sz="0" w:space="0" w:color="auto"/>
      </w:divBdr>
    </w:div>
    <w:div w:id="1579094876">
      <w:bodyDiv w:val="1"/>
      <w:marLeft w:val="0"/>
      <w:marRight w:val="0"/>
      <w:marTop w:val="0"/>
      <w:marBottom w:val="0"/>
      <w:divBdr>
        <w:top w:val="none" w:sz="0" w:space="0" w:color="auto"/>
        <w:left w:val="none" w:sz="0" w:space="0" w:color="auto"/>
        <w:bottom w:val="none" w:sz="0" w:space="0" w:color="auto"/>
        <w:right w:val="none" w:sz="0" w:space="0" w:color="auto"/>
      </w:divBdr>
    </w:div>
    <w:div w:id="2138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0nwardPath\Templates\OPTS%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DD1E-4E4C-4EC7-9F24-2F5B449E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OPTS Resume Template.dot</Template>
  <TotalTime>17</TotalTime>
  <Pages>10</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WMS Consulting</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Simhadri, Tejaswini</cp:lastModifiedBy>
  <cp:revision>4</cp:revision>
  <cp:lastPrinted>2015-01-29T17:20:00Z</cp:lastPrinted>
  <dcterms:created xsi:type="dcterms:W3CDTF">2022-06-24T16:06:00Z</dcterms:created>
  <dcterms:modified xsi:type="dcterms:W3CDTF">2023-05-26T15:40:00Z</dcterms:modified>
</cp:coreProperties>
</file>